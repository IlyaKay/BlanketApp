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9349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6"/>
          <w:szCs w:val="26"/>
        </w:rPr>
      </w:sdtEndPr>
      <w:sdtContent>
        <w:p w14:paraId="3F3FDFFC" w14:textId="4D937AAC" w:rsidR="000A78C5" w:rsidRDefault="000A78C5"/>
        <w:p w14:paraId="37028C0A" w14:textId="49B6E7FA" w:rsidR="000A78C5" w:rsidRDefault="000A78C5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2EA350" wp14:editId="7EFBCDBD">
                    <wp:simplePos x="0" y="0"/>
                    <wp:positionH relativeFrom="margin">
                      <wp:posOffset>468792</wp:posOffset>
                    </wp:positionH>
                    <wp:positionV relativeFrom="page">
                      <wp:posOffset>5774055</wp:posOffset>
                    </wp:positionV>
                    <wp:extent cx="4686300" cy="6720840"/>
                    <wp:effectExtent l="0" t="0" r="889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7241F" w14:textId="2FBD1A67" w:rsidR="000A78C5" w:rsidRDefault="00D17C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7B6A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7B6A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30BF">
                                      <w:rPr>
                                        <w:color w:val="37B6AE" w:themeColor="accent1"/>
                                        <w:sz w:val="72"/>
                                        <w:szCs w:val="72"/>
                                      </w:rPr>
                                      <w:t>Testing Post-Mortem</w:t>
                                    </w:r>
                                  </w:sdtContent>
                                </w:sdt>
                              </w:p>
                              <w:p w14:paraId="1F0190FF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ID: 19025673</w:t>
                                </w:r>
                              </w:p>
                              <w:p w14:paraId="7B93F3AB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NAME: ILYA KISELEV</w:t>
                                </w:r>
                              </w:p>
                              <w:p w14:paraId="6ACDB97A" w14:textId="1A243F0F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MODULE CODE: UFCF7H-15-3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2EA3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9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0387241F" w14:textId="2FBD1A67" w:rsidR="000A78C5" w:rsidRDefault="00D17C7C">
                          <w:pPr>
                            <w:pStyle w:val="NoSpacing"/>
                            <w:spacing w:before="40" w:after="560" w:line="216" w:lineRule="auto"/>
                            <w:rPr>
                              <w:color w:val="37B6A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7B6A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30BF">
                                <w:rPr>
                                  <w:color w:val="37B6AE" w:themeColor="accent1"/>
                                  <w:sz w:val="72"/>
                                  <w:szCs w:val="72"/>
                                </w:rPr>
                                <w:t>Testing Post-Mortem</w:t>
                              </w:r>
                            </w:sdtContent>
                          </w:sdt>
                        </w:p>
                        <w:p w14:paraId="1F0190FF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ID: 19025673</w:t>
                          </w:r>
                        </w:p>
                        <w:p w14:paraId="7B93F3AB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NAME: ILYA KISELEV</w:t>
                          </w:r>
                        </w:p>
                        <w:p w14:paraId="6ACDB97A" w14:textId="1A243F0F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MODULE CODE: UFCF7H-15-3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26"/>
              <w:szCs w:val="26"/>
            </w:rPr>
            <w:br w:type="page"/>
          </w:r>
        </w:p>
      </w:sdtContent>
    </w:sdt>
    <w:p w14:paraId="58AC379A" w14:textId="741CACE6" w:rsidR="002F2818" w:rsidRPr="007B7CCB" w:rsidRDefault="00337278" w:rsidP="007B7CCB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r>
        <w:rPr>
          <w:color w:val="37B6AE" w:themeColor="accent1"/>
          <w:sz w:val="56"/>
          <w:szCs w:val="56"/>
        </w:rPr>
        <w:lastRenderedPageBreak/>
        <w:t>Testing Methodology</w:t>
      </w:r>
    </w:p>
    <w:p w14:paraId="241DE23D" w14:textId="2C14B530" w:rsidR="002F2818" w:rsidRPr="007B7CCB" w:rsidRDefault="00337278" w:rsidP="00D17DEB">
      <w:pPr>
        <w:rPr>
          <w:sz w:val="40"/>
          <w:szCs w:val="40"/>
        </w:rPr>
      </w:pPr>
      <w:r>
        <w:rPr>
          <w:sz w:val="40"/>
          <w:szCs w:val="40"/>
        </w:rPr>
        <w:t>Phases</w:t>
      </w:r>
    </w:p>
    <w:p w14:paraId="693EADC1" w14:textId="3388AD5E" w:rsidR="0000460E" w:rsidRDefault="00337278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To assist my overall project </w:t>
      </w:r>
      <w:r w:rsidR="00DD30BF">
        <w:rPr>
          <w:sz w:val="28"/>
          <w:szCs w:val="28"/>
        </w:rPr>
        <w:t xml:space="preserve">testing </w:t>
      </w:r>
      <w:r w:rsidR="00DD30BF">
        <w:rPr>
          <w:sz w:val="28"/>
          <w:szCs w:val="28"/>
        </w:rPr>
        <w:t xml:space="preserve">was </w:t>
      </w:r>
      <w:r>
        <w:rPr>
          <w:sz w:val="28"/>
          <w:szCs w:val="28"/>
        </w:rPr>
        <w:t>conduct</w:t>
      </w:r>
      <w:r w:rsidR="00DD30BF">
        <w:rPr>
          <w:sz w:val="28"/>
          <w:szCs w:val="28"/>
        </w:rPr>
        <w:t>ed</w:t>
      </w:r>
      <w:r>
        <w:rPr>
          <w:sz w:val="28"/>
          <w:szCs w:val="28"/>
        </w:rPr>
        <w:t xml:space="preserve"> throughout the entire process </w:t>
      </w:r>
      <w:r w:rsidR="00367DAC">
        <w:rPr>
          <w:sz w:val="28"/>
          <w:szCs w:val="28"/>
        </w:rPr>
        <w:t>during</w:t>
      </w:r>
      <w:r>
        <w:rPr>
          <w:sz w:val="28"/>
          <w:szCs w:val="28"/>
        </w:rPr>
        <w:t xml:space="preserve"> design, development and finalisation. Due to this the document </w:t>
      </w:r>
      <w:r w:rsidR="00DD30BF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split into those three sections </w:t>
      </w:r>
    </w:p>
    <w:p w14:paraId="33A23479" w14:textId="70C3DD78" w:rsidR="00337278" w:rsidRDefault="00337278" w:rsidP="00337278">
      <w:pPr>
        <w:rPr>
          <w:sz w:val="28"/>
          <w:szCs w:val="28"/>
        </w:rPr>
      </w:pPr>
    </w:p>
    <w:p w14:paraId="6863FAA3" w14:textId="53A7EFD6" w:rsidR="00B52318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r w:rsidR="005155D6">
        <w:rPr>
          <w:sz w:val="28"/>
          <w:szCs w:val="28"/>
        </w:rPr>
        <w:t>Format</w:t>
      </w:r>
    </w:p>
    <w:p w14:paraId="3943FB5B" w14:textId="6CA8D1C3" w:rsidR="00FB732A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>First impressions unguided – mostly undocumented</w:t>
      </w:r>
    </w:p>
    <w:p w14:paraId="23840AB2" w14:textId="196169AE" w:rsidR="00FB732A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>App purpose and functionality explained, allow users free range of the app and collect comments</w:t>
      </w:r>
    </w:p>
    <w:p w14:paraId="000E9F64" w14:textId="77777777" w:rsidR="00FB732A" w:rsidRDefault="00FB732A" w:rsidP="00FB732A">
      <w:pPr>
        <w:rPr>
          <w:sz w:val="28"/>
          <w:szCs w:val="28"/>
        </w:rPr>
      </w:pPr>
      <w:r>
        <w:rPr>
          <w:sz w:val="28"/>
          <w:szCs w:val="28"/>
        </w:rPr>
        <w:t>Show something or ask a guiding question and receive feedback</w:t>
      </w:r>
    </w:p>
    <w:p w14:paraId="36672AB4" w14:textId="4C055DD3" w:rsidR="00FB732A" w:rsidRDefault="00FB732A" w:rsidP="00337278">
      <w:pPr>
        <w:rPr>
          <w:sz w:val="28"/>
          <w:szCs w:val="28"/>
        </w:rPr>
      </w:pPr>
    </w:p>
    <w:p w14:paraId="73210076" w14:textId="77777777" w:rsidR="00FB732A" w:rsidRDefault="00FB732A" w:rsidP="00337278">
      <w:pPr>
        <w:rPr>
          <w:sz w:val="28"/>
          <w:szCs w:val="28"/>
        </w:rPr>
      </w:pPr>
    </w:p>
    <w:p w14:paraId="2FE45BFF" w14:textId="77777777" w:rsidR="00FB732A" w:rsidRDefault="00FB732A" w:rsidP="00337278">
      <w:pPr>
        <w:rPr>
          <w:sz w:val="28"/>
          <w:szCs w:val="28"/>
        </w:rPr>
      </w:pPr>
    </w:p>
    <w:p w14:paraId="18F1B2EB" w14:textId="574AD78B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Review Format</w:t>
      </w:r>
    </w:p>
    <w:p w14:paraId="6D3BDC37" w14:textId="6BD6F655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Point out feedback and comment on it</w:t>
      </w:r>
    </w:p>
    <w:p w14:paraId="30B51131" w14:textId="5F623834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Show changes made</w:t>
      </w:r>
    </w:p>
    <w:p w14:paraId="2DE1E551" w14:textId="77777777" w:rsidR="00B52318" w:rsidRDefault="00B523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1F62D" w14:textId="428C2CB5" w:rsidR="00B31435" w:rsidRDefault="004A78D8" w:rsidP="0033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B31435">
        <w:rPr>
          <w:sz w:val="28"/>
          <w:szCs w:val="28"/>
        </w:rPr>
        <w:t>neesa</w:t>
      </w:r>
      <w:r>
        <w:rPr>
          <w:sz w:val="28"/>
          <w:szCs w:val="28"/>
        </w:rPr>
        <w:t xml:space="preserve"> Raza</w:t>
      </w:r>
      <w:r w:rsidR="002163E2">
        <w:rPr>
          <w:sz w:val="28"/>
          <w:szCs w:val="28"/>
        </w:rPr>
        <w:t xml:space="preserve"> (3)</w:t>
      </w:r>
    </w:p>
    <w:p w14:paraId="71ED9A88" w14:textId="0EEB6582" w:rsidR="0033727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More nights for correction</w:t>
      </w:r>
    </w:p>
    <w:p w14:paraId="7185C403" w14:textId="0DA22861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Nice background dark theme</w:t>
      </w:r>
    </w:p>
    <w:p w14:paraId="20F3CD7C" w14:textId="5CB9F98C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Remove create plan at bottom of planning view</w:t>
      </w:r>
    </w:p>
    <w:p w14:paraId="73702C45" w14:textId="5AD9DDA8" w:rsidR="00B52318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Enter field for sleep length and correction period if the options are not good?</w:t>
      </w:r>
    </w:p>
    <w:p w14:paraId="3171CB29" w14:textId="758BA2FB" w:rsidR="00B52318" w:rsidRDefault="00B52318" w:rsidP="00337278">
      <w:pPr>
        <w:rPr>
          <w:sz w:val="28"/>
          <w:szCs w:val="28"/>
        </w:rPr>
      </w:pPr>
    </w:p>
    <w:p w14:paraId="08F87524" w14:textId="7928D6EC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Lewis</w:t>
      </w:r>
      <w:r w:rsidR="004A78D8">
        <w:rPr>
          <w:sz w:val="28"/>
          <w:szCs w:val="28"/>
        </w:rPr>
        <w:t xml:space="preserve"> Gray</w:t>
      </w:r>
    </w:p>
    <w:p w14:paraId="7EE801FC" w14:textId="58B0CFCD" w:rsidR="00B52318" w:rsidRDefault="00B52318" w:rsidP="00337278">
      <w:pPr>
        <w:rPr>
          <w:sz w:val="28"/>
          <w:szCs w:val="28"/>
        </w:rPr>
      </w:pPr>
      <w:r>
        <w:rPr>
          <w:sz w:val="28"/>
          <w:szCs w:val="28"/>
        </w:rPr>
        <w:t>Make alarm</w:t>
      </w:r>
    </w:p>
    <w:p w14:paraId="1220D9D8" w14:textId="51DEC407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Don’t make picnic</w:t>
      </w:r>
    </w:p>
    <w:p w14:paraId="6A1313B6" w14:textId="290C18FD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Remove the form to make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scheme consistent</w:t>
      </w:r>
    </w:p>
    <w:p w14:paraId="5BE74175" w14:textId="06975114" w:rsidR="00C02A69" w:rsidRDefault="00C02A69" w:rsidP="00337278">
      <w:pPr>
        <w:rPr>
          <w:sz w:val="28"/>
          <w:szCs w:val="28"/>
        </w:rPr>
      </w:pPr>
      <w:r>
        <w:rPr>
          <w:sz w:val="28"/>
          <w:szCs w:val="28"/>
        </w:rPr>
        <w:t>Lock your screen</w:t>
      </w:r>
      <w:r w:rsidR="00CF535D">
        <w:rPr>
          <w:sz w:val="28"/>
          <w:szCs w:val="28"/>
        </w:rPr>
        <w:t xml:space="preserve"> – when you are lying in bed on your side you don’t want it to turn away from your facing</w:t>
      </w:r>
    </w:p>
    <w:p w14:paraId="57867817" w14:textId="6D58E284" w:rsidR="00B31435" w:rsidRDefault="00B31435" w:rsidP="00337278">
      <w:pPr>
        <w:rPr>
          <w:sz w:val="28"/>
          <w:szCs w:val="28"/>
        </w:rPr>
      </w:pPr>
    </w:p>
    <w:p w14:paraId="05F6D951" w14:textId="2311C04A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Pa</w:t>
      </w:r>
      <w:r w:rsidR="00DD30BF">
        <w:rPr>
          <w:sz w:val="28"/>
          <w:szCs w:val="28"/>
        </w:rPr>
        <w:t>trick Robinson</w:t>
      </w:r>
    </w:p>
    <w:p w14:paraId="68226E1E" w14:textId="2E55C3BE" w:rsidR="00B31435" w:rsidRDefault="00B31435" w:rsidP="00337278">
      <w:pPr>
        <w:rPr>
          <w:sz w:val="28"/>
          <w:szCs w:val="28"/>
        </w:rPr>
      </w:pPr>
      <w:r>
        <w:rPr>
          <w:sz w:val="28"/>
          <w:szCs w:val="28"/>
        </w:rPr>
        <w:t>1 day plan pls</w:t>
      </w:r>
    </w:p>
    <w:p w14:paraId="55EB2A70" w14:textId="0BB3C183" w:rsidR="00B31435" w:rsidRDefault="00C50BDB" w:rsidP="00337278">
      <w:pPr>
        <w:rPr>
          <w:sz w:val="28"/>
          <w:szCs w:val="28"/>
        </w:rPr>
      </w:pPr>
      <w:r>
        <w:rPr>
          <w:sz w:val="28"/>
          <w:szCs w:val="28"/>
        </w:rPr>
        <w:t>Formatting of text, make headers bold</w:t>
      </w:r>
    </w:p>
    <w:p w14:paraId="0A13803B" w14:textId="78A14DA1" w:rsidR="002C49C8" w:rsidRDefault="002C49C8" w:rsidP="00337278">
      <w:pPr>
        <w:rPr>
          <w:sz w:val="28"/>
          <w:szCs w:val="28"/>
        </w:rPr>
      </w:pPr>
      <w:r>
        <w:rPr>
          <w:sz w:val="28"/>
          <w:szCs w:val="28"/>
        </w:rPr>
        <w:t>Remove the form greyness</w:t>
      </w:r>
    </w:p>
    <w:p w14:paraId="09C889EC" w14:textId="5031CAC8" w:rsidR="00C50BDB" w:rsidRDefault="00C50BDB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Fix </w:t>
      </w:r>
      <w:r w:rsidR="002C49C8">
        <w:rPr>
          <w:sz w:val="28"/>
          <w:szCs w:val="28"/>
        </w:rPr>
        <w:t xml:space="preserve">light mode main view list </w:t>
      </w:r>
      <w:proofErr w:type="spellStart"/>
      <w:r w:rsidR="002C49C8">
        <w:rPr>
          <w:sz w:val="28"/>
          <w:szCs w:val="28"/>
        </w:rPr>
        <w:t>coloring</w:t>
      </w:r>
      <w:proofErr w:type="spellEnd"/>
    </w:p>
    <w:p w14:paraId="213D2EE1" w14:textId="293ED0B7" w:rsidR="002C49C8" w:rsidRDefault="002C49C8" w:rsidP="0033727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Move the list down – </w:t>
      </w:r>
      <w:proofErr w:type="spellStart"/>
      <w:r>
        <w:rPr>
          <w:sz w:val="28"/>
          <w:szCs w:val="28"/>
        </w:rPr>
        <w:t>lewis</w:t>
      </w:r>
      <w:proofErr w:type="spellEnd"/>
    </w:p>
    <w:p w14:paraId="367E541B" w14:textId="73195710" w:rsidR="002C49C8" w:rsidRDefault="002C49C8" w:rsidP="00337278">
      <w:pPr>
        <w:rPr>
          <w:sz w:val="28"/>
          <w:szCs w:val="28"/>
        </w:rPr>
      </w:pPr>
      <w:r>
        <w:rPr>
          <w:sz w:val="28"/>
          <w:szCs w:val="28"/>
        </w:rPr>
        <w:t>Create a plan header</w:t>
      </w:r>
    </w:p>
    <w:p w14:paraId="14244D62" w14:textId="0234D7ED" w:rsidR="00CF535D" w:rsidRDefault="00C02A69" w:rsidP="002F0A5F">
      <w:pPr>
        <w:rPr>
          <w:sz w:val="28"/>
          <w:szCs w:val="28"/>
        </w:rPr>
      </w:pPr>
      <w:r>
        <w:rPr>
          <w:sz w:val="28"/>
          <w:szCs w:val="28"/>
        </w:rPr>
        <w:t xml:space="preserve">App icon easter egg change </w:t>
      </w:r>
      <w:proofErr w:type="spellStart"/>
      <w:r>
        <w:rPr>
          <w:sz w:val="28"/>
          <w:szCs w:val="28"/>
        </w:rPr>
        <w:t>color</w:t>
      </w:r>
      <w:proofErr w:type="spellEnd"/>
      <w:r w:rsidR="00CF535D">
        <w:rPr>
          <w:sz w:val="28"/>
          <w:szCs w:val="28"/>
        </w:rPr>
        <w:t xml:space="preserve"> </w:t>
      </w:r>
    </w:p>
    <w:p w14:paraId="13BAB055" w14:textId="53FD234F" w:rsidR="00C1775A" w:rsidRDefault="00C1775A" w:rsidP="003372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selection</w:t>
      </w:r>
    </w:p>
    <w:p w14:paraId="314079F9" w14:textId="6B9750AB" w:rsidR="00EE50A5" w:rsidRDefault="00C1775A" w:rsidP="00337278">
      <w:pPr>
        <w:rPr>
          <w:sz w:val="28"/>
          <w:szCs w:val="28"/>
        </w:rPr>
      </w:pPr>
      <w:r>
        <w:rPr>
          <w:sz w:val="28"/>
          <w:szCs w:val="28"/>
        </w:rPr>
        <w:tab/>
        <w:t>For people who use it from a different country for a few days (travelling?) and want to keep their sleep schedule from home</w:t>
      </w:r>
    </w:p>
    <w:p w14:paraId="26FEABAE" w14:textId="0CBBC343" w:rsidR="00FB732A" w:rsidRDefault="00FB732A" w:rsidP="00337278">
      <w:pPr>
        <w:rPr>
          <w:sz w:val="28"/>
          <w:szCs w:val="28"/>
        </w:rPr>
      </w:pPr>
      <w:r>
        <w:rPr>
          <w:sz w:val="28"/>
          <w:szCs w:val="28"/>
        </w:rPr>
        <w:t>Tutorial (move to finalised)</w:t>
      </w:r>
    </w:p>
    <w:p w14:paraId="67D46F0D" w14:textId="6E063CEE" w:rsidR="00EE50A5" w:rsidRDefault="00EE50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5C6609" w14:textId="5EB15EDD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 Stamp</w:t>
      </w:r>
    </w:p>
    <w:p w14:paraId="55913F64" w14:textId="2BBD1C22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t>Sam Crockett</w:t>
      </w:r>
    </w:p>
    <w:p w14:paraId="10ED144E" w14:textId="1846CC02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t>Remove one of the add buttons</w:t>
      </w:r>
    </w:p>
    <w:p w14:paraId="6F0D233E" w14:textId="36EEBFFB" w:rsidR="00410DCC" w:rsidRDefault="00410DCC">
      <w:pPr>
        <w:rPr>
          <w:sz w:val="28"/>
          <w:szCs w:val="28"/>
        </w:rPr>
      </w:pPr>
      <w:r>
        <w:rPr>
          <w:sz w:val="28"/>
          <w:szCs w:val="28"/>
        </w:rPr>
        <w:t>Add an alarm and allow us to select sounds</w:t>
      </w:r>
    </w:p>
    <w:p w14:paraId="0047D621" w14:textId="4F8670E7" w:rsidR="004A78D8" w:rsidRDefault="004A78D8">
      <w:pPr>
        <w:rPr>
          <w:sz w:val="28"/>
          <w:szCs w:val="28"/>
        </w:rPr>
      </w:pPr>
      <w:r>
        <w:rPr>
          <w:sz w:val="28"/>
          <w:szCs w:val="28"/>
        </w:rPr>
        <w:t>“Your app isn’t very big but you basically did everything that you did perfectly”</w:t>
      </w:r>
    </w:p>
    <w:p w14:paraId="1BD2467F" w14:textId="6CE7482E" w:rsidR="00410DCC" w:rsidRDefault="00410DCC">
      <w:pPr>
        <w:rPr>
          <w:sz w:val="28"/>
          <w:szCs w:val="28"/>
        </w:rPr>
      </w:pPr>
    </w:p>
    <w:p w14:paraId="7FC908F0" w14:textId="77777777" w:rsidR="00410DCC" w:rsidRDefault="00410DCC">
      <w:pPr>
        <w:rPr>
          <w:sz w:val="28"/>
          <w:szCs w:val="28"/>
        </w:rPr>
      </w:pPr>
    </w:p>
    <w:p w14:paraId="32760052" w14:textId="53F4AFAC" w:rsidR="00C1775A" w:rsidRPr="003A36E5" w:rsidRDefault="00EE50A5" w:rsidP="003A36E5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r w:rsidRPr="003A36E5">
        <w:rPr>
          <w:color w:val="37B6AE" w:themeColor="accent1"/>
          <w:sz w:val="56"/>
          <w:szCs w:val="56"/>
        </w:rPr>
        <w:t>Development Testing</w:t>
      </w:r>
    </w:p>
    <w:p w14:paraId="78ED1118" w14:textId="42399F5D" w:rsidR="002163E2" w:rsidRDefault="002163E2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Once design </w:t>
      </w:r>
      <w:r>
        <w:rPr>
          <w:sz w:val="28"/>
          <w:szCs w:val="28"/>
        </w:rPr>
        <w:t>testing was complete</w:t>
      </w:r>
      <w:r>
        <w:rPr>
          <w:sz w:val="28"/>
          <w:szCs w:val="28"/>
        </w:rPr>
        <w:t xml:space="preserve"> and documentation was finalised the project focus shifted to the practical coding of the app with </w:t>
      </w:r>
      <w:proofErr w:type="spellStart"/>
      <w:r>
        <w:rPr>
          <w:sz w:val="28"/>
          <w:szCs w:val="28"/>
        </w:rPr>
        <w:t>SwiftUI</w:t>
      </w:r>
      <w:proofErr w:type="spellEnd"/>
      <w:r>
        <w:rPr>
          <w:sz w:val="28"/>
          <w:szCs w:val="28"/>
        </w:rPr>
        <w:t>. For development testing a much larger sample of tests were conducted, as this is an important time for feedback to have a positive effect on the project before mistakes can be made and build upon.</w:t>
      </w:r>
    </w:p>
    <w:p w14:paraId="6D043DF6" w14:textId="169BFAB1" w:rsidR="00EE50A5" w:rsidRDefault="002F0A5F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DD30BF">
        <w:rPr>
          <w:sz w:val="28"/>
          <w:szCs w:val="28"/>
        </w:rPr>
        <w:t>is</w:t>
      </w:r>
      <w:r>
        <w:rPr>
          <w:sz w:val="28"/>
          <w:szCs w:val="28"/>
        </w:rPr>
        <w:t xml:space="preserve"> a gap in time between the last test from the design section into the first test of the development phase as the </w:t>
      </w:r>
      <w:r w:rsidR="00DD30BF">
        <w:rPr>
          <w:sz w:val="28"/>
          <w:szCs w:val="28"/>
        </w:rPr>
        <w:t xml:space="preserve">app was missing </w:t>
      </w:r>
      <w:r>
        <w:rPr>
          <w:sz w:val="28"/>
          <w:szCs w:val="28"/>
        </w:rPr>
        <w:t>necessary functionality for users to actually have something</w:t>
      </w:r>
      <w:r w:rsidR="003A36E5">
        <w:rPr>
          <w:sz w:val="28"/>
          <w:szCs w:val="28"/>
        </w:rPr>
        <w:t xml:space="preserve"> new to test rather than just giving feedback on the design again.</w:t>
      </w:r>
    </w:p>
    <w:p w14:paraId="5BB3E3C0" w14:textId="28D52AF3" w:rsidR="003A36E5" w:rsidRDefault="003A36E5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Tester </w:t>
      </w:r>
      <w:r w:rsidR="002163E2">
        <w:rPr>
          <w:sz w:val="28"/>
          <w:szCs w:val="28"/>
        </w:rPr>
        <w:t>3</w:t>
      </w:r>
    </w:p>
    <w:p w14:paraId="62E1EAA0" w14:textId="77777777" w:rsidR="003A36E5" w:rsidRPr="00747B76" w:rsidRDefault="003A36E5" w:rsidP="00337278">
      <w:pPr>
        <w:rPr>
          <w:sz w:val="28"/>
          <w:szCs w:val="28"/>
        </w:rPr>
      </w:pPr>
    </w:p>
    <w:sectPr w:rsidR="003A36E5" w:rsidRPr="00747B76" w:rsidSect="000A78C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97AD" w14:textId="77777777" w:rsidR="00D17C7C" w:rsidRDefault="00D17C7C" w:rsidP="005E79E1">
      <w:pPr>
        <w:spacing w:after="0" w:line="240" w:lineRule="auto"/>
      </w:pPr>
      <w:r>
        <w:separator/>
      </w:r>
    </w:p>
  </w:endnote>
  <w:endnote w:type="continuationSeparator" w:id="0">
    <w:p w14:paraId="0F0D48FF" w14:textId="77777777" w:rsidR="00D17C7C" w:rsidRDefault="00D17C7C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8FD12" w14:textId="77777777" w:rsidR="00087030" w:rsidRDefault="00087030" w:rsidP="00087030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A07A73"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4A0B2F71" wp14:editId="2A27E8B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BC65F8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7559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66D96C5" wp14:editId="153DFF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2CFA15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27256" w14:textId="77777777" w:rsidR="00D17C7C" w:rsidRDefault="00D17C7C" w:rsidP="005E79E1">
      <w:pPr>
        <w:spacing w:after="0" w:line="240" w:lineRule="auto"/>
      </w:pPr>
      <w:r>
        <w:separator/>
      </w:r>
    </w:p>
  </w:footnote>
  <w:footnote w:type="continuationSeparator" w:id="0">
    <w:p w14:paraId="2A3F0344" w14:textId="77777777" w:rsidR="00D17C7C" w:rsidRDefault="00D17C7C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40F3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0B11B71" wp14:editId="257664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DA343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6BF2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818855B" wp14:editId="3FC0E7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73ABCC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C7"/>
    <w:multiLevelType w:val="hybridMultilevel"/>
    <w:tmpl w:val="3E3C1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28A"/>
    <w:multiLevelType w:val="hybridMultilevel"/>
    <w:tmpl w:val="7CC62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7202">
    <w:abstractNumId w:val="0"/>
  </w:num>
  <w:num w:numId="2" w16cid:durableId="193169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18"/>
    <w:rsid w:val="0000460E"/>
    <w:rsid w:val="000547F5"/>
    <w:rsid w:val="00065295"/>
    <w:rsid w:val="00087030"/>
    <w:rsid w:val="000A78C5"/>
    <w:rsid w:val="00133A93"/>
    <w:rsid w:val="001A183F"/>
    <w:rsid w:val="001A57EF"/>
    <w:rsid w:val="001C3B4C"/>
    <w:rsid w:val="001E1270"/>
    <w:rsid w:val="001E77DC"/>
    <w:rsid w:val="002142D3"/>
    <w:rsid w:val="002163E2"/>
    <w:rsid w:val="00223127"/>
    <w:rsid w:val="00253B9D"/>
    <w:rsid w:val="00293B83"/>
    <w:rsid w:val="002A4640"/>
    <w:rsid w:val="002A79E2"/>
    <w:rsid w:val="002B444C"/>
    <w:rsid w:val="002B48D9"/>
    <w:rsid w:val="002C49C8"/>
    <w:rsid w:val="002F0A5F"/>
    <w:rsid w:val="002F2818"/>
    <w:rsid w:val="00302124"/>
    <w:rsid w:val="00320043"/>
    <w:rsid w:val="00323172"/>
    <w:rsid w:val="00337278"/>
    <w:rsid w:val="003546E4"/>
    <w:rsid w:val="00367DAC"/>
    <w:rsid w:val="00374099"/>
    <w:rsid w:val="00377CBF"/>
    <w:rsid w:val="0038539E"/>
    <w:rsid w:val="00394EB5"/>
    <w:rsid w:val="003A1504"/>
    <w:rsid w:val="003A36E5"/>
    <w:rsid w:val="00410DCC"/>
    <w:rsid w:val="004242EC"/>
    <w:rsid w:val="004416AD"/>
    <w:rsid w:val="00471C89"/>
    <w:rsid w:val="00481C49"/>
    <w:rsid w:val="004A78D8"/>
    <w:rsid w:val="004D07EC"/>
    <w:rsid w:val="004E4B02"/>
    <w:rsid w:val="004F47C5"/>
    <w:rsid w:val="00513E53"/>
    <w:rsid w:val="005155D6"/>
    <w:rsid w:val="00532C8D"/>
    <w:rsid w:val="0058412D"/>
    <w:rsid w:val="005A6EC5"/>
    <w:rsid w:val="005C1D29"/>
    <w:rsid w:val="005E070F"/>
    <w:rsid w:val="005E1D1B"/>
    <w:rsid w:val="005E79E1"/>
    <w:rsid w:val="00605D15"/>
    <w:rsid w:val="0069342F"/>
    <w:rsid w:val="006A3CE7"/>
    <w:rsid w:val="0070673F"/>
    <w:rsid w:val="007379E1"/>
    <w:rsid w:val="00747B76"/>
    <w:rsid w:val="00773F36"/>
    <w:rsid w:val="00781857"/>
    <w:rsid w:val="007B7CCB"/>
    <w:rsid w:val="007E0E93"/>
    <w:rsid w:val="007E65DE"/>
    <w:rsid w:val="008031C2"/>
    <w:rsid w:val="008251ED"/>
    <w:rsid w:val="00862503"/>
    <w:rsid w:val="008771F3"/>
    <w:rsid w:val="008A188A"/>
    <w:rsid w:val="008A4C95"/>
    <w:rsid w:val="0093323C"/>
    <w:rsid w:val="00941E23"/>
    <w:rsid w:val="009725CA"/>
    <w:rsid w:val="009B3516"/>
    <w:rsid w:val="00A07A73"/>
    <w:rsid w:val="00A328BB"/>
    <w:rsid w:val="00A32E3D"/>
    <w:rsid w:val="00A4258F"/>
    <w:rsid w:val="00A52B32"/>
    <w:rsid w:val="00A56D1A"/>
    <w:rsid w:val="00AD131D"/>
    <w:rsid w:val="00AF7465"/>
    <w:rsid w:val="00B07463"/>
    <w:rsid w:val="00B31435"/>
    <w:rsid w:val="00B361EC"/>
    <w:rsid w:val="00B373A3"/>
    <w:rsid w:val="00B44789"/>
    <w:rsid w:val="00B52318"/>
    <w:rsid w:val="00BB7CA1"/>
    <w:rsid w:val="00BC2A58"/>
    <w:rsid w:val="00C0213B"/>
    <w:rsid w:val="00C02A69"/>
    <w:rsid w:val="00C1775A"/>
    <w:rsid w:val="00C50BDB"/>
    <w:rsid w:val="00CF25B5"/>
    <w:rsid w:val="00CF535D"/>
    <w:rsid w:val="00D17C7C"/>
    <w:rsid w:val="00D17DEB"/>
    <w:rsid w:val="00D20CC7"/>
    <w:rsid w:val="00D22032"/>
    <w:rsid w:val="00D3031C"/>
    <w:rsid w:val="00D37FED"/>
    <w:rsid w:val="00D418DE"/>
    <w:rsid w:val="00D44EA1"/>
    <w:rsid w:val="00DD30BF"/>
    <w:rsid w:val="00E11833"/>
    <w:rsid w:val="00E20343"/>
    <w:rsid w:val="00E22177"/>
    <w:rsid w:val="00E62D09"/>
    <w:rsid w:val="00EA6069"/>
    <w:rsid w:val="00EC15CF"/>
    <w:rsid w:val="00ED349C"/>
    <w:rsid w:val="00EE50A5"/>
    <w:rsid w:val="00EE5620"/>
    <w:rsid w:val="00EE5EAC"/>
    <w:rsid w:val="00EF3126"/>
    <w:rsid w:val="00F172CA"/>
    <w:rsid w:val="00F22A15"/>
    <w:rsid w:val="00F2556B"/>
    <w:rsid w:val="00F31E8E"/>
    <w:rsid w:val="00F3590F"/>
    <w:rsid w:val="00F71ACF"/>
    <w:rsid w:val="00FB732A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E9D74"/>
  <w15:docId w15:val="{5EC35056-9FFF-6C42-BCF9-42E74DC3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link w:val="NoSpacingChar"/>
    <w:uiPriority w:val="1"/>
    <w:qFormat/>
    <w:rsid w:val="004E4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8C5"/>
  </w:style>
  <w:style w:type="paragraph" w:styleId="ListParagraph">
    <w:name w:val="List Paragraph"/>
    <w:basedOn w:val="Normal"/>
    <w:uiPriority w:val="34"/>
    <w:unhideWhenUsed/>
    <w:qFormat/>
    <w:rsid w:val="00E11833"/>
    <w:pPr>
      <w:ind w:left="720"/>
      <w:contextualSpacing/>
    </w:pPr>
  </w:style>
  <w:style w:type="table" w:styleId="TableGrid">
    <w:name w:val="Table Grid"/>
    <w:basedOn w:val="TableNormal"/>
    <w:uiPriority w:val="39"/>
    <w:rsid w:val="0078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2-kiselev/Library/Containers/com.microsoft.Word/Data/Library/Application%20Support/Microsoft/Office/16.0/DTS/en-GB%7b122FC4AA-9F59-6B45-94AF-C59D9464907C%7d/%7bEE738A69-805B-1B44-A943-8D6713520699%7dtf16392739_mac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{EE738A69-805B-1B44-A943-8D6713520699}tf16392739_mac.dotx</Template>
  <TotalTime>66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BLANKET APP DESIGN</vt:lpstr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Post-Mortem</dc:title>
  <dc:subject>STUDENT ID: 19025673
STUDENT NAME: ILYA KISELEVMODULE CODE: UFCF7H-15-3</dc:subject>
  <dc:creator>Microsoft Office User</dc:creator>
  <cp:keywords/>
  <dc:description/>
  <cp:lastModifiedBy>Microsoft Office User</cp:lastModifiedBy>
  <cp:revision>5</cp:revision>
  <dcterms:created xsi:type="dcterms:W3CDTF">2022-05-25T12:34:00Z</dcterms:created>
  <dcterms:modified xsi:type="dcterms:W3CDTF">2022-05-25T16:32:00Z</dcterms:modified>
</cp:coreProperties>
</file>