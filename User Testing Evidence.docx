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793496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26"/>
          <w:szCs w:val="26"/>
        </w:rPr>
      </w:sdtEndPr>
      <w:sdtContent>
        <w:p w14:paraId="3F3FDFFC" w14:textId="4D937AAC" w:rsidR="000A78C5" w:rsidRDefault="000A78C5"/>
        <w:p w14:paraId="37028C0A" w14:textId="49B6E7FA" w:rsidR="000A78C5" w:rsidRDefault="000A78C5">
          <w:pPr>
            <w:rPr>
              <w:rFonts w:asciiTheme="majorHAnsi" w:eastAsiaTheme="majorEastAsia" w:hAnsiTheme="majorHAnsi" w:cstheme="majorBidi"/>
              <w:sz w:val="26"/>
              <w:szCs w:val="2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2EA350" wp14:editId="7EFBCDBD">
                    <wp:simplePos x="0" y="0"/>
                    <wp:positionH relativeFrom="margin">
                      <wp:posOffset>468792</wp:posOffset>
                    </wp:positionH>
                    <wp:positionV relativeFrom="page">
                      <wp:posOffset>5774055</wp:posOffset>
                    </wp:positionV>
                    <wp:extent cx="4686300" cy="6720840"/>
                    <wp:effectExtent l="0" t="0" r="889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7241F" w14:textId="32E0F9F2" w:rsidR="000A78C5" w:rsidRDefault="00A935A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7B6AE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7B6A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5017">
                                      <w:rPr>
                                        <w:color w:val="37B6AE" w:themeColor="accent1"/>
                                        <w:sz w:val="72"/>
                                        <w:szCs w:val="72"/>
                                      </w:rPr>
                                      <w:t>User Testing Evidence</w:t>
                                    </w:r>
                                  </w:sdtContent>
                                </w:sdt>
                              </w:p>
                              <w:p w14:paraId="1F0190FF" w14:textId="77777777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STUDENT ID: 19025673</w:t>
                                </w:r>
                              </w:p>
                              <w:p w14:paraId="7B93F3AB" w14:textId="77777777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STUDENT NAME: ILYA KISELEV</w:t>
                                </w:r>
                              </w:p>
                              <w:p w14:paraId="6ACDB97A" w14:textId="1A243F0F" w:rsidR="000A78C5" w:rsidRDefault="000A78C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0A78C5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MODULE CODE: UFCF7H-15-3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2EA3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9pt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0387241F" w14:textId="32E0F9F2" w:rsidR="000A78C5" w:rsidRDefault="00A935A2">
                          <w:pPr>
                            <w:pStyle w:val="NoSpacing"/>
                            <w:spacing w:before="40" w:after="560" w:line="216" w:lineRule="auto"/>
                            <w:rPr>
                              <w:color w:val="37B6AE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7B6A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5017">
                                <w:rPr>
                                  <w:color w:val="37B6AE" w:themeColor="accent1"/>
                                  <w:sz w:val="72"/>
                                  <w:szCs w:val="72"/>
                                </w:rPr>
                                <w:t>User Testing Evidence</w:t>
                              </w:r>
                            </w:sdtContent>
                          </w:sdt>
                        </w:p>
                        <w:p w14:paraId="1F0190FF" w14:textId="77777777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STUDENT ID: 19025673</w:t>
                          </w:r>
                        </w:p>
                        <w:p w14:paraId="7B93F3AB" w14:textId="77777777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STUDENT NAME: ILYA KISELEV</w:t>
                          </w:r>
                        </w:p>
                        <w:p w14:paraId="6ACDB97A" w14:textId="1A243F0F" w:rsidR="000A78C5" w:rsidRDefault="000A78C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0A78C5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MODULE CODE: UFCF7H-15-3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sz w:val="26"/>
              <w:szCs w:val="26"/>
            </w:rPr>
            <w:br w:type="page"/>
          </w:r>
        </w:p>
      </w:sdtContent>
    </w:sdt>
    <w:p w14:paraId="58AC379A" w14:textId="39F38495" w:rsidR="002F2818" w:rsidRPr="007B7CCB" w:rsidRDefault="00525017" w:rsidP="007B7CCB">
      <w:pPr>
        <w:pStyle w:val="NoSpacing"/>
        <w:spacing w:before="40" w:after="560" w:line="216" w:lineRule="auto"/>
        <w:rPr>
          <w:color w:val="37B6AE" w:themeColor="accent1"/>
          <w:sz w:val="56"/>
          <w:szCs w:val="56"/>
        </w:rPr>
      </w:pPr>
      <w:bookmarkStart w:id="0" w:name="OLE_LINK1"/>
      <w:bookmarkStart w:id="1" w:name="OLE_LINK2"/>
      <w:r>
        <w:rPr>
          <w:color w:val="37B6AE" w:themeColor="accent1"/>
          <w:sz w:val="56"/>
          <w:szCs w:val="56"/>
        </w:rPr>
        <w:lastRenderedPageBreak/>
        <w:t>Testing Log</w:t>
      </w:r>
    </w:p>
    <w:bookmarkEnd w:id="0"/>
    <w:bookmarkEnd w:id="1"/>
    <w:p w14:paraId="051C6FD8" w14:textId="77777777" w:rsidR="00A64957" w:rsidRDefault="00525017" w:rsidP="0053515D">
      <w:pPr>
        <w:rPr>
          <w:sz w:val="28"/>
          <w:szCs w:val="28"/>
        </w:rPr>
      </w:pPr>
      <w:r>
        <w:rPr>
          <w:sz w:val="28"/>
          <w:szCs w:val="28"/>
        </w:rPr>
        <w:t>All evidence collected is in the form of transcripts from live interactions that were either conducted on campus or at home.</w:t>
      </w:r>
    </w:p>
    <w:p w14:paraId="048E8B70" w14:textId="04CE9AFC" w:rsidR="0053515D" w:rsidRDefault="0053515D" w:rsidP="0053515D">
      <w:pPr>
        <w:rPr>
          <w:sz w:val="28"/>
          <w:szCs w:val="28"/>
        </w:rPr>
      </w:pPr>
      <w:r>
        <w:rPr>
          <w:sz w:val="28"/>
          <w:szCs w:val="28"/>
        </w:rPr>
        <w:t>The specification does not specifically state that picture evidence is required so it was not collected</w:t>
      </w:r>
      <w:r>
        <w:rPr>
          <w:sz w:val="28"/>
          <w:szCs w:val="28"/>
        </w:rPr>
        <w:t>,</w:t>
      </w:r>
      <w:r w:rsidR="00525017">
        <w:rPr>
          <w:sz w:val="28"/>
          <w:szCs w:val="28"/>
        </w:rPr>
        <w:t xml:space="preserve"> however images are used to help visualise the post mortem </w:t>
      </w:r>
      <w:r>
        <w:rPr>
          <w:sz w:val="28"/>
          <w:szCs w:val="28"/>
        </w:rPr>
        <w:t>review.</w:t>
      </w:r>
      <w:r w:rsidR="005B724F">
        <w:rPr>
          <w:sz w:val="28"/>
          <w:szCs w:val="28"/>
        </w:rPr>
        <w:t xml:space="preserve"> </w:t>
      </w:r>
    </w:p>
    <w:p w14:paraId="38799578" w14:textId="2B67E162" w:rsidR="00A64957" w:rsidRPr="00A64957" w:rsidRDefault="00A64957" w:rsidP="0053515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Some of words in the transcripts are altered to make the sentences more readable.</w:t>
      </w:r>
    </w:p>
    <w:p w14:paraId="003B370A" w14:textId="1B221206" w:rsidR="0053515D" w:rsidRDefault="0053515D" w:rsidP="0053515D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1A232B">
        <w:rPr>
          <w:sz w:val="28"/>
          <w:szCs w:val="28"/>
        </w:rPr>
        <w:t>questions</w:t>
      </w:r>
      <w:r>
        <w:rPr>
          <w:sz w:val="28"/>
          <w:szCs w:val="28"/>
        </w:rPr>
        <w:t xml:space="preserve"> arise to the authenticity of the test </w:t>
      </w:r>
      <w:proofErr w:type="gramStart"/>
      <w:r>
        <w:rPr>
          <w:sz w:val="28"/>
          <w:szCs w:val="28"/>
        </w:rPr>
        <w:t>log</w:t>
      </w:r>
      <w:proofErr w:type="gramEnd"/>
      <w:r>
        <w:rPr>
          <w:sz w:val="28"/>
          <w:szCs w:val="28"/>
        </w:rPr>
        <w:t xml:space="preserve"> then the testers </w:t>
      </w:r>
      <w:r w:rsidR="001A232B">
        <w:rPr>
          <w:sz w:val="28"/>
          <w:szCs w:val="28"/>
        </w:rPr>
        <w:t>agreed to be contacted by their name from the user consent forms as all testers are either students from the mobile applications module</w:t>
      </w:r>
      <w:r w:rsidR="006C3CB3">
        <w:rPr>
          <w:sz w:val="28"/>
          <w:szCs w:val="28"/>
        </w:rPr>
        <w:t xml:space="preserve"> (development testing)</w:t>
      </w:r>
      <w:r w:rsidR="001A232B">
        <w:rPr>
          <w:sz w:val="28"/>
          <w:szCs w:val="28"/>
        </w:rPr>
        <w:t xml:space="preserve"> or family members of the developer</w:t>
      </w:r>
      <w:r w:rsidR="006C3CB3">
        <w:rPr>
          <w:sz w:val="28"/>
          <w:szCs w:val="28"/>
        </w:rPr>
        <w:t xml:space="preserve"> (design testing)</w:t>
      </w:r>
      <w:r w:rsidR="00DB4B4F">
        <w:rPr>
          <w:sz w:val="28"/>
          <w:szCs w:val="28"/>
        </w:rPr>
        <w:t xml:space="preserve"> to verify their statements</w:t>
      </w:r>
      <w:r w:rsidR="001A232B">
        <w:rPr>
          <w:sz w:val="28"/>
          <w:szCs w:val="28"/>
        </w:rPr>
        <w:t>.</w:t>
      </w:r>
    </w:p>
    <w:p w14:paraId="7B81C93D" w14:textId="3E26EEF8" w:rsidR="00434407" w:rsidRDefault="00434407" w:rsidP="0053515D">
      <w:pPr>
        <w:rPr>
          <w:sz w:val="28"/>
          <w:szCs w:val="28"/>
        </w:rPr>
      </w:pPr>
      <w:r>
        <w:rPr>
          <w:sz w:val="28"/>
          <w:szCs w:val="28"/>
        </w:rPr>
        <w:t>All feedback is logged in order of discussion by tester, so positive and negative feedback is mixed together.</w:t>
      </w:r>
    </w:p>
    <w:p w14:paraId="16B07C62" w14:textId="021647EF" w:rsidR="000122CA" w:rsidRDefault="000122CA">
      <w:pPr>
        <w:rPr>
          <w:sz w:val="28"/>
          <w:szCs w:val="28"/>
        </w:rPr>
      </w:pPr>
      <w:r>
        <w:rPr>
          <w:sz w:val="28"/>
          <w:szCs w:val="28"/>
        </w:rPr>
        <w:t>Abbreviation keys:</w:t>
      </w:r>
    </w:p>
    <w:p w14:paraId="2BD25765" w14:textId="4B67B4B2" w:rsidR="000122CA" w:rsidRDefault="000122CA">
      <w:pPr>
        <w:rPr>
          <w:sz w:val="28"/>
          <w:szCs w:val="28"/>
        </w:rPr>
      </w:pPr>
      <w:r>
        <w:rPr>
          <w:sz w:val="28"/>
          <w:szCs w:val="28"/>
        </w:rPr>
        <w:t>T = Tester</w:t>
      </w:r>
    </w:p>
    <w:p w14:paraId="648BED20" w14:textId="2D1626EA" w:rsidR="000122CA" w:rsidRDefault="000122CA">
      <w:pPr>
        <w:rPr>
          <w:sz w:val="28"/>
          <w:szCs w:val="28"/>
        </w:rPr>
      </w:pPr>
      <w:r>
        <w:rPr>
          <w:sz w:val="28"/>
          <w:szCs w:val="28"/>
        </w:rPr>
        <w:t>D = Developer</w:t>
      </w:r>
      <w:r w:rsidR="00434407">
        <w:rPr>
          <w:sz w:val="28"/>
          <w:szCs w:val="28"/>
        </w:rPr>
        <w:t xml:space="preserve"> (Myself)</w:t>
      </w:r>
    </w:p>
    <w:p w14:paraId="2DE1E551" w14:textId="47FB81D4" w:rsidR="00B52318" w:rsidRDefault="00B523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7F1308" w14:textId="77777777" w:rsidR="004F332D" w:rsidRDefault="004F332D" w:rsidP="004F332D">
      <w:pPr>
        <w:rPr>
          <w:color w:val="37B6AE" w:themeColor="accent1"/>
          <w:sz w:val="56"/>
          <w:szCs w:val="56"/>
          <w:lang w:val="en-US"/>
        </w:rPr>
      </w:pPr>
      <w:r w:rsidRPr="004F332D">
        <w:rPr>
          <w:color w:val="37B6AE" w:themeColor="accent1"/>
          <w:sz w:val="56"/>
          <w:szCs w:val="56"/>
          <w:lang w:val="en-US"/>
        </w:rPr>
        <w:lastRenderedPageBreak/>
        <w:t>Design Testing</w:t>
      </w:r>
    </w:p>
    <w:p w14:paraId="12CB0FC8" w14:textId="38580BEB" w:rsidR="004F332D" w:rsidRPr="00434407" w:rsidRDefault="004F332D" w:rsidP="004F332D">
      <w:pPr>
        <w:rPr>
          <w:sz w:val="40"/>
          <w:szCs w:val="40"/>
        </w:rPr>
      </w:pPr>
      <w:r w:rsidRPr="00434407">
        <w:rPr>
          <w:sz w:val="40"/>
          <w:szCs w:val="40"/>
        </w:rPr>
        <w:t xml:space="preserve">Tester </w:t>
      </w:r>
      <w:r>
        <w:rPr>
          <w:sz w:val="40"/>
          <w:szCs w:val="40"/>
        </w:rPr>
        <w:t>1</w:t>
      </w:r>
    </w:p>
    <w:p w14:paraId="13292F3F" w14:textId="10B274E5" w:rsidR="004F332D" w:rsidRPr="00434407" w:rsidRDefault="004F332D" w:rsidP="004F332D">
      <w:pPr>
        <w:rPr>
          <w:sz w:val="36"/>
          <w:szCs w:val="36"/>
        </w:rPr>
      </w:pPr>
      <w:r w:rsidRPr="00434407">
        <w:rPr>
          <w:sz w:val="36"/>
          <w:szCs w:val="36"/>
        </w:rPr>
        <w:t xml:space="preserve">Feedback </w:t>
      </w:r>
      <w:r>
        <w:rPr>
          <w:sz w:val="36"/>
          <w:szCs w:val="36"/>
        </w:rPr>
        <w:t>1</w:t>
      </w:r>
      <w:r w:rsidRPr="00434407">
        <w:rPr>
          <w:sz w:val="36"/>
          <w:szCs w:val="36"/>
        </w:rPr>
        <w:t>.1</w:t>
      </w:r>
    </w:p>
    <w:p w14:paraId="2E063138" w14:textId="77777777" w:rsidR="004F332D" w:rsidRDefault="004F332D" w:rsidP="004F332D">
      <w:pPr>
        <w:rPr>
          <w:sz w:val="28"/>
          <w:szCs w:val="28"/>
        </w:rPr>
      </w:pPr>
      <w:r>
        <w:rPr>
          <w:sz w:val="28"/>
          <w:szCs w:val="28"/>
        </w:rPr>
        <w:t>T = “What if I wanted more days to fix my sleep?”</w:t>
      </w:r>
    </w:p>
    <w:p w14:paraId="7B478C9D" w14:textId="02EA632B" w:rsidR="001A232B" w:rsidRDefault="001A232B" w:rsidP="00337278">
      <w:pPr>
        <w:rPr>
          <w:sz w:val="28"/>
          <w:szCs w:val="28"/>
        </w:rPr>
      </w:pPr>
    </w:p>
    <w:p w14:paraId="74EB0D1C" w14:textId="7862D69E" w:rsidR="001A232B" w:rsidRDefault="001A23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1C446A" w14:textId="77777777" w:rsidR="001A232B" w:rsidRPr="003A36E5" w:rsidRDefault="001A232B" w:rsidP="001A232B">
      <w:pPr>
        <w:pStyle w:val="NoSpacing"/>
        <w:spacing w:before="40" w:after="560" w:line="216" w:lineRule="auto"/>
        <w:rPr>
          <w:color w:val="37B6AE" w:themeColor="accent1"/>
          <w:sz w:val="56"/>
          <w:szCs w:val="56"/>
        </w:rPr>
      </w:pPr>
      <w:bookmarkStart w:id="2" w:name="OLE_LINK12"/>
      <w:bookmarkStart w:id="3" w:name="OLE_LINK13"/>
      <w:r w:rsidRPr="003A36E5">
        <w:rPr>
          <w:color w:val="37B6AE" w:themeColor="accent1"/>
          <w:sz w:val="56"/>
          <w:szCs w:val="56"/>
        </w:rPr>
        <w:lastRenderedPageBreak/>
        <w:t>Development Testing</w:t>
      </w:r>
    </w:p>
    <w:p w14:paraId="02D06E74" w14:textId="234641BC" w:rsidR="001A232B" w:rsidRPr="00434407" w:rsidRDefault="001A232B" w:rsidP="00337278">
      <w:pPr>
        <w:rPr>
          <w:sz w:val="40"/>
          <w:szCs w:val="40"/>
        </w:rPr>
      </w:pPr>
      <w:r w:rsidRPr="00434407">
        <w:rPr>
          <w:sz w:val="40"/>
          <w:szCs w:val="40"/>
        </w:rPr>
        <w:t>Tester 3</w:t>
      </w:r>
    </w:p>
    <w:p w14:paraId="2F481699" w14:textId="342070CC" w:rsidR="00434407" w:rsidRPr="00434407" w:rsidRDefault="00434407" w:rsidP="00337278">
      <w:pPr>
        <w:rPr>
          <w:sz w:val="36"/>
          <w:szCs w:val="36"/>
        </w:rPr>
      </w:pPr>
      <w:r w:rsidRPr="00434407">
        <w:rPr>
          <w:sz w:val="36"/>
          <w:szCs w:val="36"/>
        </w:rPr>
        <w:t>Feedback 3.1</w:t>
      </w:r>
    </w:p>
    <w:p w14:paraId="0EC93809" w14:textId="7BD72C08" w:rsidR="001A232B" w:rsidRDefault="000122CA" w:rsidP="00337278">
      <w:pPr>
        <w:rPr>
          <w:sz w:val="28"/>
          <w:szCs w:val="28"/>
        </w:rPr>
      </w:pPr>
      <w:r>
        <w:rPr>
          <w:sz w:val="28"/>
          <w:szCs w:val="28"/>
        </w:rPr>
        <w:t>T = “What if I wanted more days to fix my sleep?”</w:t>
      </w:r>
    </w:p>
    <w:bookmarkEnd w:id="2"/>
    <w:bookmarkEnd w:id="3"/>
    <w:p w14:paraId="08C13B1A" w14:textId="4003C15A" w:rsidR="000122CA" w:rsidRDefault="000122CA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D = “Well I feel like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unlikely that anyone would need more than two weeks to repair their schedule</w:t>
      </w:r>
      <w:r w:rsidR="00434407">
        <w:rPr>
          <w:sz w:val="28"/>
          <w:szCs w:val="28"/>
        </w:rPr>
        <w:t>.”</w:t>
      </w:r>
    </w:p>
    <w:p w14:paraId="6B1D7A6D" w14:textId="0F165D4A" w:rsidR="00434407" w:rsidRDefault="00434407" w:rsidP="00337278">
      <w:pPr>
        <w:rPr>
          <w:sz w:val="28"/>
          <w:szCs w:val="28"/>
        </w:rPr>
      </w:pPr>
      <w:r>
        <w:rPr>
          <w:sz w:val="28"/>
          <w:szCs w:val="28"/>
        </w:rPr>
        <w:t>T = “Yeah but what if I did, there is no option for it.”</w:t>
      </w:r>
    </w:p>
    <w:p w14:paraId="6805863E" w14:textId="42DD92FA" w:rsidR="00434407" w:rsidRPr="00434407" w:rsidRDefault="00434407" w:rsidP="00337278">
      <w:pPr>
        <w:rPr>
          <w:sz w:val="36"/>
          <w:szCs w:val="36"/>
        </w:rPr>
      </w:pPr>
      <w:r w:rsidRPr="00434407">
        <w:rPr>
          <w:sz w:val="36"/>
          <w:szCs w:val="36"/>
        </w:rPr>
        <w:t>Feedback 3.2</w:t>
      </w:r>
    </w:p>
    <w:p w14:paraId="7AAC60F9" w14:textId="25F43AF1" w:rsidR="00434407" w:rsidRDefault="00434407" w:rsidP="00337278">
      <w:pPr>
        <w:rPr>
          <w:sz w:val="28"/>
          <w:szCs w:val="28"/>
        </w:rPr>
      </w:pPr>
      <w:r>
        <w:rPr>
          <w:sz w:val="28"/>
          <w:szCs w:val="28"/>
        </w:rPr>
        <w:t>T = “I really like the background and colour choice, especially the dark theme. It looks so nice.”</w:t>
      </w:r>
    </w:p>
    <w:p w14:paraId="258602B9" w14:textId="7F96B316" w:rsidR="00434407" w:rsidRPr="00203CA9" w:rsidRDefault="00434407" w:rsidP="00337278">
      <w:pPr>
        <w:rPr>
          <w:sz w:val="36"/>
          <w:szCs w:val="36"/>
        </w:rPr>
      </w:pPr>
      <w:r w:rsidRPr="00203CA9">
        <w:rPr>
          <w:sz w:val="36"/>
          <w:szCs w:val="36"/>
        </w:rPr>
        <w:t>Feedback 3.3</w:t>
      </w:r>
    </w:p>
    <w:p w14:paraId="53614C3A" w14:textId="3B1CD591" w:rsidR="00434407" w:rsidRDefault="00434407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“Wait </w:t>
      </w:r>
      <w:r w:rsidR="00203CA9">
        <w:rPr>
          <w:sz w:val="28"/>
          <w:szCs w:val="28"/>
        </w:rPr>
        <w:t>why does this button add a plan too?”</w:t>
      </w:r>
    </w:p>
    <w:p w14:paraId="5C39E721" w14:textId="54EB2E35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D = “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just another option for the user to add a new plan, I thought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easier to reach for them from both ends of the screen.”</w:t>
      </w:r>
    </w:p>
    <w:p w14:paraId="5D588AAF" w14:textId="03F73984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T = “I don’t know I feel like you should only have the one at the top, it feels more natural.”</w:t>
      </w:r>
    </w:p>
    <w:p w14:paraId="3E663A9F" w14:textId="4C5D08E3" w:rsidR="00203CA9" w:rsidRPr="00203CA9" w:rsidRDefault="00203CA9" w:rsidP="00337278">
      <w:pPr>
        <w:rPr>
          <w:sz w:val="36"/>
          <w:szCs w:val="36"/>
        </w:rPr>
      </w:pPr>
      <w:r w:rsidRPr="00203CA9">
        <w:rPr>
          <w:sz w:val="36"/>
          <w:szCs w:val="36"/>
        </w:rPr>
        <w:t>Feedback 3.4</w:t>
      </w:r>
      <w:bookmarkStart w:id="4" w:name="OLE_LINK5"/>
      <w:bookmarkStart w:id="5" w:name="OLE_LINK6"/>
      <w:bookmarkStart w:id="6" w:name="OLE_LINK7"/>
    </w:p>
    <w:p w14:paraId="282AD5F7" w14:textId="7FFF3B2B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D = “Do you have any stretch goals or anything you feel can be added as extra?”</w:t>
      </w:r>
    </w:p>
    <w:bookmarkEnd w:id="4"/>
    <w:bookmarkEnd w:id="5"/>
    <w:bookmarkEnd w:id="6"/>
    <w:p w14:paraId="7D8DD2BC" w14:textId="320D79EF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T = “Well you could let us enter a longer time to fix our sleep over.”</w:t>
      </w:r>
    </w:p>
    <w:p w14:paraId="4A0B8656" w14:textId="73EF5D29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D = “Like an optional text field you can use instead of the selection dropdown?”</w:t>
      </w:r>
    </w:p>
    <w:p w14:paraId="40D5E58E" w14:textId="3CE4EDBF" w:rsidR="00203CA9" w:rsidRDefault="00203CA9" w:rsidP="00337278">
      <w:pPr>
        <w:rPr>
          <w:sz w:val="28"/>
          <w:szCs w:val="28"/>
        </w:rPr>
      </w:pPr>
      <w:r>
        <w:rPr>
          <w:sz w:val="28"/>
          <w:szCs w:val="28"/>
        </w:rPr>
        <w:t>T = “Yeah.”</w:t>
      </w:r>
    </w:p>
    <w:p w14:paraId="2B567579" w14:textId="77777777" w:rsidR="004F332D" w:rsidRDefault="004F332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64EC41B" w14:textId="59805555" w:rsidR="00203CA9" w:rsidRPr="00AE7166" w:rsidRDefault="00203CA9" w:rsidP="00337278">
      <w:pPr>
        <w:rPr>
          <w:sz w:val="40"/>
          <w:szCs w:val="40"/>
        </w:rPr>
      </w:pPr>
      <w:r w:rsidRPr="00AE7166">
        <w:rPr>
          <w:sz w:val="40"/>
          <w:szCs w:val="40"/>
        </w:rPr>
        <w:lastRenderedPageBreak/>
        <w:t>Tester 4</w:t>
      </w:r>
    </w:p>
    <w:p w14:paraId="63755EB5" w14:textId="5E19DCD1" w:rsidR="00203CA9" w:rsidRPr="00AE7166" w:rsidRDefault="00203CA9" w:rsidP="00337278">
      <w:pPr>
        <w:rPr>
          <w:sz w:val="36"/>
          <w:szCs w:val="36"/>
        </w:rPr>
      </w:pPr>
      <w:r w:rsidRPr="00AE7166">
        <w:rPr>
          <w:sz w:val="36"/>
          <w:szCs w:val="36"/>
        </w:rPr>
        <w:t>Feedback 4.1</w:t>
      </w:r>
    </w:p>
    <w:p w14:paraId="2139178B" w14:textId="317E0E62" w:rsidR="00203CA9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>T = “You should make this page the same colour as the last one. To make it consistent.”</w:t>
      </w:r>
    </w:p>
    <w:p w14:paraId="4BFA9F71" w14:textId="2ED289D1" w:rsidR="00AE7166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>D = “Yeah I wasn’t a big fan of it either, I just left it because it’s the standard form entry for iOS phones.”</w:t>
      </w:r>
    </w:p>
    <w:p w14:paraId="5DFDD63D" w14:textId="09C8B79E" w:rsidR="00AE7166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>T = “Yeah I feel like it would just look better if you just made it the same colour to match the colour scheme.”</w:t>
      </w:r>
    </w:p>
    <w:p w14:paraId="7438E11E" w14:textId="3B69E4C3" w:rsidR="00AE7166" w:rsidRPr="00AE7166" w:rsidRDefault="00AE7166" w:rsidP="00337278">
      <w:pPr>
        <w:rPr>
          <w:sz w:val="36"/>
          <w:szCs w:val="36"/>
        </w:rPr>
      </w:pPr>
      <w:r w:rsidRPr="00AE7166">
        <w:rPr>
          <w:sz w:val="36"/>
          <w:szCs w:val="36"/>
        </w:rPr>
        <w:t>Feedback 4.2</w:t>
      </w:r>
    </w:p>
    <w:p w14:paraId="6879E3C1" w14:textId="4B449DBE" w:rsidR="00AE7166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>T = “You should lock your screen rotation because when you are lying in bed on your side and have your phone with you wouldn’t want it to rotate.”</w:t>
      </w:r>
    </w:p>
    <w:p w14:paraId="36263D82" w14:textId="22645AD1" w:rsidR="00AE7166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D = “The app isn’t really meant to be used in </w:t>
      </w:r>
      <w:proofErr w:type="gramStart"/>
      <w:r>
        <w:rPr>
          <w:sz w:val="28"/>
          <w:szCs w:val="28"/>
        </w:rPr>
        <w:t>bed,</w:t>
      </w:r>
      <w:proofErr w:type="gramEnd"/>
      <w:r>
        <w:rPr>
          <w:sz w:val="28"/>
          <w:szCs w:val="28"/>
        </w:rPr>
        <w:t xml:space="preserve"> it should be used at any time of the day including bed but I see your point.”</w:t>
      </w:r>
    </w:p>
    <w:p w14:paraId="103710A9" w14:textId="77777777" w:rsidR="00AE7166" w:rsidRPr="00956AFC" w:rsidRDefault="00AE7166" w:rsidP="00AE7166">
      <w:pPr>
        <w:rPr>
          <w:sz w:val="44"/>
          <w:szCs w:val="44"/>
        </w:rPr>
      </w:pPr>
      <w:r w:rsidRPr="00956AFC">
        <w:rPr>
          <w:sz w:val="36"/>
          <w:szCs w:val="36"/>
        </w:rPr>
        <w:t>Feedback 4.3</w:t>
      </w:r>
      <w:bookmarkStart w:id="7" w:name="OLE_LINK8"/>
      <w:bookmarkStart w:id="8" w:name="OLE_LINK9"/>
    </w:p>
    <w:p w14:paraId="2B86CC4F" w14:textId="77777777" w:rsidR="00AE7166" w:rsidRDefault="00AE7166" w:rsidP="00AE7166">
      <w:pPr>
        <w:rPr>
          <w:sz w:val="28"/>
          <w:szCs w:val="28"/>
        </w:rPr>
      </w:pPr>
      <w:r>
        <w:rPr>
          <w:sz w:val="28"/>
          <w:szCs w:val="28"/>
        </w:rPr>
        <w:t>D = “Do you have any stretch goals or anything you feel can be added as extra?”</w:t>
      </w:r>
    </w:p>
    <w:bookmarkEnd w:id="7"/>
    <w:bookmarkEnd w:id="8"/>
    <w:p w14:paraId="50C812D2" w14:textId="4A1E40D2" w:rsidR="00AE7166" w:rsidRDefault="00AE7166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“Do you have an alarm </w:t>
      </w:r>
      <w:r w:rsidR="00956AFC">
        <w:rPr>
          <w:sz w:val="28"/>
          <w:szCs w:val="28"/>
        </w:rPr>
        <w:t xml:space="preserve">that rings when </w:t>
      </w:r>
      <w:proofErr w:type="spellStart"/>
      <w:r w:rsidR="00956AFC">
        <w:rPr>
          <w:sz w:val="28"/>
          <w:szCs w:val="28"/>
        </w:rPr>
        <w:t>its</w:t>
      </w:r>
      <w:proofErr w:type="spellEnd"/>
      <w:r w:rsidR="00956AFC">
        <w:rPr>
          <w:sz w:val="28"/>
          <w:szCs w:val="28"/>
        </w:rPr>
        <w:t xml:space="preserve"> time to wake up?”</w:t>
      </w:r>
    </w:p>
    <w:p w14:paraId="05A99C8C" w14:textId="61A57174" w:rsidR="00956AFC" w:rsidRDefault="00956AFC" w:rsidP="00337278">
      <w:pPr>
        <w:rPr>
          <w:sz w:val="28"/>
          <w:szCs w:val="28"/>
        </w:rPr>
      </w:pPr>
      <w:r>
        <w:rPr>
          <w:sz w:val="28"/>
          <w:szCs w:val="28"/>
        </w:rPr>
        <w:t>D = “No because variations occur for people and some may need to wake up slightly earlier or later than the plan. But I guess I could make it a modifiable alarm.”</w:t>
      </w:r>
    </w:p>
    <w:p w14:paraId="22FE57D1" w14:textId="5341F75B" w:rsidR="00956AFC" w:rsidRPr="00956AFC" w:rsidRDefault="00956AFC" w:rsidP="00337278">
      <w:pPr>
        <w:rPr>
          <w:sz w:val="36"/>
          <w:szCs w:val="36"/>
        </w:rPr>
      </w:pPr>
      <w:r w:rsidRPr="00956AFC">
        <w:rPr>
          <w:sz w:val="36"/>
          <w:szCs w:val="36"/>
        </w:rPr>
        <w:t>Feedback 4.4</w:t>
      </w:r>
    </w:p>
    <w:p w14:paraId="24BB495C" w14:textId="55C47ACD" w:rsidR="00956AFC" w:rsidRDefault="00956AFC" w:rsidP="00337278">
      <w:pPr>
        <w:rPr>
          <w:sz w:val="28"/>
          <w:szCs w:val="28"/>
        </w:rPr>
      </w:pPr>
      <w:r>
        <w:rPr>
          <w:sz w:val="28"/>
          <w:szCs w:val="28"/>
        </w:rPr>
        <w:t>T = “Why is do you have a picnic blanket as your logo.”</w:t>
      </w:r>
    </w:p>
    <w:p w14:paraId="70589243" w14:textId="0650DB1A" w:rsidR="00956AFC" w:rsidRDefault="00956AFC" w:rsidP="00337278">
      <w:pPr>
        <w:rPr>
          <w:sz w:val="28"/>
          <w:szCs w:val="28"/>
        </w:rPr>
      </w:pPr>
      <w:r>
        <w:rPr>
          <w:sz w:val="28"/>
          <w:szCs w:val="28"/>
        </w:rPr>
        <w:t>D = “Personally I have the pattern linked with a blanket because of what I was brought up with, but I can see how it can appear like a picnic blanket to some people.”</w:t>
      </w:r>
    </w:p>
    <w:p w14:paraId="66F23508" w14:textId="13BBFEE4" w:rsidR="00956AFC" w:rsidRDefault="00956AFC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“That’s fine I was kidding but yeah it’s a fine logo, just make sure to add it to your </w:t>
      </w:r>
      <w:r w:rsidR="005B724F">
        <w:rPr>
          <w:sz w:val="28"/>
          <w:szCs w:val="28"/>
        </w:rPr>
        <w:t>app icon.”</w:t>
      </w:r>
    </w:p>
    <w:p w14:paraId="3122FBA0" w14:textId="77777777" w:rsidR="004F332D" w:rsidRDefault="004F332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C34F2E8" w14:textId="2EE56366" w:rsidR="00956AFC" w:rsidRPr="00956AFC" w:rsidRDefault="00956AFC" w:rsidP="00337278">
      <w:pPr>
        <w:rPr>
          <w:sz w:val="40"/>
          <w:szCs w:val="40"/>
        </w:rPr>
      </w:pPr>
      <w:r w:rsidRPr="00956AFC">
        <w:rPr>
          <w:sz w:val="40"/>
          <w:szCs w:val="40"/>
        </w:rPr>
        <w:lastRenderedPageBreak/>
        <w:t>Tester 5</w:t>
      </w:r>
    </w:p>
    <w:p w14:paraId="2D2734F2" w14:textId="24FA2B6A" w:rsidR="00956AFC" w:rsidRPr="00A64957" w:rsidRDefault="00956AFC" w:rsidP="00337278">
      <w:pPr>
        <w:rPr>
          <w:sz w:val="36"/>
          <w:szCs w:val="36"/>
        </w:rPr>
      </w:pPr>
      <w:r w:rsidRPr="00A64957">
        <w:rPr>
          <w:sz w:val="36"/>
          <w:szCs w:val="36"/>
        </w:rPr>
        <w:t>Feedback 5.1</w:t>
      </w:r>
    </w:p>
    <w:p w14:paraId="3E1E8F39" w14:textId="204286FF" w:rsidR="00956AFC" w:rsidRDefault="00956AFC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“You should have </w:t>
      </w:r>
      <w:r w:rsidR="005B724F">
        <w:rPr>
          <w:sz w:val="28"/>
          <w:szCs w:val="28"/>
        </w:rPr>
        <w:t>an option to select just one day for correction.”</w:t>
      </w:r>
    </w:p>
    <w:p w14:paraId="3341B410" w14:textId="4A5FBC61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>D = “Why that’s just like going to bed at the time you literally input.”</w:t>
      </w:r>
    </w:p>
    <w:p w14:paraId="15EB4319" w14:textId="55CABB5D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>T = “Yeah well some people might want to have it there I guess.”</w:t>
      </w:r>
    </w:p>
    <w:p w14:paraId="5D82CEBA" w14:textId="41CF17D3" w:rsidR="005B724F" w:rsidRPr="00A64957" w:rsidRDefault="005B724F" w:rsidP="00337278">
      <w:pPr>
        <w:rPr>
          <w:sz w:val="36"/>
          <w:szCs w:val="36"/>
        </w:rPr>
      </w:pPr>
      <w:r w:rsidRPr="00A64957">
        <w:rPr>
          <w:sz w:val="36"/>
          <w:szCs w:val="36"/>
        </w:rPr>
        <w:t>Feedback 5.2</w:t>
      </w:r>
    </w:p>
    <w:p w14:paraId="40D1D630" w14:textId="49A1CADA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>T = “You should reformat some of the text to make easier to see.”</w:t>
      </w:r>
    </w:p>
    <w:p w14:paraId="5EEFEAEE" w14:textId="4478598E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>D = “What do you mean?”</w:t>
      </w:r>
    </w:p>
    <w:p w14:paraId="58107227" w14:textId="69F91846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“This text on the main page </w:t>
      </w:r>
      <w:proofErr w:type="spellStart"/>
      <w:r w:rsidR="00A64957">
        <w:rPr>
          <w:sz w:val="28"/>
          <w:szCs w:val="28"/>
        </w:rPr>
        <w:t>kinda</w:t>
      </w:r>
      <w:proofErr w:type="spellEnd"/>
      <w:r w:rsidR="00A64957">
        <w:rPr>
          <w:sz w:val="28"/>
          <w:szCs w:val="28"/>
        </w:rPr>
        <w:t xml:space="preserve"> blends in with the background in light mode.”</w:t>
      </w:r>
    </w:p>
    <w:p w14:paraId="1FE09BBD" w14:textId="428DEC07" w:rsidR="005B724F" w:rsidRPr="00A64957" w:rsidRDefault="005B724F" w:rsidP="00337278">
      <w:pPr>
        <w:rPr>
          <w:sz w:val="36"/>
          <w:szCs w:val="36"/>
        </w:rPr>
      </w:pPr>
      <w:r w:rsidRPr="00A64957">
        <w:rPr>
          <w:sz w:val="36"/>
          <w:szCs w:val="36"/>
        </w:rPr>
        <w:t>Feedback 5.3</w:t>
      </w:r>
    </w:p>
    <w:p w14:paraId="59A4A8F9" w14:textId="4D746909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>T = “You should remove the form greyness, make it consistent with the rest of the app.”</w:t>
      </w:r>
    </w:p>
    <w:p w14:paraId="05EE6826" w14:textId="14252766" w:rsidR="005B724F" w:rsidRDefault="005B724F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D = “Yeah </w:t>
      </w:r>
      <w:proofErr w:type="spellStart"/>
      <w:r>
        <w:rPr>
          <w:sz w:val="28"/>
          <w:szCs w:val="28"/>
        </w:rPr>
        <w:t>iv</w:t>
      </w:r>
      <w:proofErr w:type="spellEnd"/>
      <w:r>
        <w:rPr>
          <w:sz w:val="28"/>
          <w:szCs w:val="28"/>
        </w:rPr>
        <w:t xml:space="preserve"> had that told multiple times now </w:t>
      </w:r>
      <w:proofErr w:type="spellStart"/>
      <w:r>
        <w:rPr>
          <w:sz w:val="28"/>
          <w:szCs w:val="28"/>
        </w:rPr>
        <w:t>ill</w:t>
      </w:r>
      <w:proofErr w:type="spellEnd"/>
      <w:r>
        <w:rPr>
          <w:sz w:val="28"/>
          <w:szCs w:val="28"/>
        </w:rPr>
        <w:t xml:space="preserve"> make sure to do it.”</w:t>
      </w:r>
    </w:p>
    <w:p w14:paraId="70653218" w14:textId="0622FD23" w:rsidR="00A64957" w:rsidRDefault="00A64957" w:rsidP="00337278">
      <w:pPr>
        <w:rPr>
          <w:sz w:val="36"/>
          <w:szCs w:val="36"/>
        </w:rPr>
      </w:pPr>
      <w:r w:rsidRPr="00A64957">
        <w:rPr>
          <w:sz w:val="36"/>
          <w:szCs w:val="36"/>
        </w:rPr>
        <w:t>Feedback 5.4</w:t>
      </w:r>
    </w:p>
    <w:p w14:paraId="0755CC6F" w14:textId="7F178DD1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“You should have a header on this page to kind of explain what it is because if you accidentally open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you can get confused.”</w:t>
      </w:r>
    </w:p>
    <w:p w14:paraId="2F383876" w14:textId="6B8ABABB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>D = “What about the Activate Plan View, do you think I should add a similar note here?”</w:t>
      </w:r>
    </w:p>
    <w:p w14:paraId="442A7CF0" w14:textId="45A87879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>T = “No I think this is fine because it already has the title of the plan as the header.”</w:t>
      </w:r>
    </w:p>
    <w:p w14:paraId="6B228303" w14:textId="2D76ADD7" w:rsidR="00A64957" w:rsidRPr="007E79BA" w:rsidRDefault="00A64957" w:rsidP="00337278">
      <w:pPr>
        <w:rPr>
          <w:sz w:val="36"/>
          <w:szCs w:val="36"/>
        </w:rPr>
      </w:pPr>
      <w:r w:rsidRPr="007E79BA">
        <w:rPr>
          <w:sz w:val="36"/>
          <w:szCs w:val="36"/>
        </w:rPr>
        <w:t>Feedback 5.5</w:t>
      </w:r>
    </w:p>
    <w:p w14:paraId="3CF7D4FE" w14:textId="02FAC54A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>T = “You could have an easter egg which makes the logo change colour when you click on it.”</w:t>
      </w:r>
    </w:p>
    <w:p w14:paraId="696F54D6" w14:textId="74702858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D = “I absolutely love that </w:t>
      </w:r>
      <w:proofErr w:type="gramStart"/>
      <w:r>
        <w:rPr>
          <w:sz w:val="28"/>
          <w:szCs w:val="28"/>
        </w:rPr>
        <w:t>idea,</w:t>
      </w:r>
      <w:proofErr w:type="gramEnd"/>
      <w:r>
        <w:rPr>
          <w:sz w:val="28"/>
          <w:szCs w:val="28"/>
        </w:rPr>
        <w:t xml:space="preserve"> I will add it if I have time.”</w:t>
      </w:r>
    </w:p>
    <w:p w14:paraId="506C4E9F" w14:textId="33E960EB" w:rsidR="00A64957" w:rsidRDefault="00A64957" w:rsidP="00337278">
      <w:pPr>
        <w:rPr>
          <w:sz w:val="28"/>
          <w:szCs w:val="28"/>
        </w:rPr>
      </w:pPr>
      <w:r>
        <w:rPr>
          <w:sz w:val="28"/>
          <w:szCs w:val="28"/>
        </w:rPr>
        <w:t>T = “Yeah like a random colour.”</w:t>
      </w:r>
    </w:p>
    <w:p w14:paraId="1B37DC15" w14:textId="27BF4FA3" w:rsidR="007E79BA" w:rsidRDefault="007E79BA" w:rsidP="00337278">
      <w:pPr>
        <w:rPr>
          <w:sz w:val="36"/>
          <w:szCs w:val="36"/>
        </w:rPr>
      </w:pPr>
      <w:r w:rsidRPr="007E79BA">
        <w:rPr>
          <w:sz w:val="36"/>
          <w:szCs w:val="36"/>
        </w:rPr>
        <w:t>Feedback 5.6</w:t>
      </w:r>
    </w:p>
    <w:p w14:paraId="715EE958" w14:textId="26F85202" w:rsidR="007E79BA" w:rsidRDefault="007E79BA" w:rsidP="00337278">
      <w:pPr>
        <w:rPr>
          <w:sz w:val="28"/>
          <w:szCs w:val="28"/>
        </w:rPr>
      </w:pPr>
      <w:r>
        <w:rPr>
          <w:sz w:val="28"/>
          <w:szCs w:val="28"/>
        </w:rPr>
        <w:t>D = “Do you have any stretch goals or anything you feel can be added as extra?”</w:t>
      </w:r>
    </w:p>
    <w:p w14:paraId="524DAA3C" w14:textId="50A400BA" w:rsidR="007E79BA" w:rsidRDefault="007E79BA" w:rsidP="003372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 = “I guess you could have a time zone selection option.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like for example if someone goes travelling to a different country for a few days and want to stay on the sleep schedule from home, time zone options would be useful.”</w:t>
      </w:r>
    </w:p>
    <w:p w14:paraId="12B220BB" w14:textId="06E0787F" w:rsidR="007E79BA" w:rsidRPr="007E79BA" w:rsidRDefault="007E79BA" w:rsidP="00337278">
      <w:pPr>
        <w:rPr>
          <w:sz w:val="40"/>
          <w:szCs w:val="40"/>
        </w:rPr>
      </w:pPr>
      <w:r w:rsidRPr="007E79BA">
        <w:rPr>
          <w:sz w:val="40"/>
          <w:szCs w:val="40"/>
        </w:rPr>
        <w:t xml:space="preserve">Tester 6 / </w:t>
      </w:r>
      <w:r w:rsidR="00F50451">
        <w:rPr>
          <w:sz w:val="40"/>
          <w:szCs w:val="40"/>
        </w:rPr>
        <w:t xml:space="preserve">Tester </w:t>
      </w:r>
      <w:r w:rsidRPr="007E79BA">
        <w:rPr>
          <w:sz w:val="40"/>
          <w:szCs w:val="40"/>
        </w:rPr>
        <w:t>7</w:t>
      </w:r>
    </w:p>
    <w:p w14:paraId="4DD0A3CE" w14:textId="3B1B23E7" w:rsidR="007E79BA" w:rsidRDefault="007E79BA" w:rsidP="00337278">
      <w:pPr>
        <w:rPr>
          <w:sz w:val="28"/>
          <w:szCs w:val="28"/>
        </w:rPr>
      </w:pPr>
      <w:r>
        <w:rPr>
          <w:sz w:val="28"/>
          <w:szCs w:val="28"/>
        </w:rPr>
        <w:t>(</w:t>
      </w:r>
      <w:bookmarkStart w:id="9" w:name="OLE_LINK16"/>
      <w:bookmarkStart w:id="10" w:name="OLE_LINK17"/>
      <w:r>
        <w:rPr>
          <w:sz w:val="28"/>
          <w:szCs w:val="28"/>
        </w:rPr>
        <w:t>Testers 6 and 7 were asked about the project together</w:t>
      </w:r>
      <w:r w:rsidR="0003395D">
        <w:rPr>
          <w:sz w:val="28"/>
          <w:szCs w:val="28"/>
        </w:rPr>
        <w:t xml:space="preserve"> because it was nearing finalisation </w:t>
      </w:r>
      <w:r w:rsidR="00912E61">
        <w:rPr>
          <w:sz w:val="28"/>
          <w:szCs w:val="28"/>
        </w:rPr>
        <w:t>which caused</w:t>
      </w:r>
      <w:r w:rsidR="0003395D">
        <w:rPr>
          <w:sz w:val="28"/>
          <w:szCs w:val="28"/>
        </w:rPr>
        <w:t xml:space="preserve"> their feedback was limited.</w:t>
      </w:r>
      <w:bookmarkEnd w:id="9"/>
      <w:bookmarkEnd w:id="10"/>
      <w:r w:rsidR="0003395D">
        <w:rPr>
          <w:sz w:val="28"/>
          <w:szCs w:val="28"/>
        </w:rPr>
        <w:t>)</w:t>
      </w:r>
    </w:p>
    <w:p w14:paraId="6FD2BF80" w14:textId="513F058F" w:rsidR="0031482E" w:rsidRPr="0031482E" w:rsidRDefault="0031482E" w:rsidP="00337278">
      <w:pPr>
        <w:rPr>
          <w:sz w:val="36"/>
          <w:szCs w:val="36"/>
        </w:rPr>
      </w:pPr>
      <w:r w:rsidRPr="0031482E">
        <w:rPr>
          <w:sz w:val="36"/>
          <w:szCs w:val="36"/>
        </w:rPr>
        <w:t>Feedback 6.1</w:t>
      </w:r>
    </w:p>
    <w:p w14:paraId="6D5988B0" w14:textId="1E651754" w:rsidR="0014549A" w:rsidRDefault="0031482E" w:rsidP="007C45D2">
      <w:pPr>
        <w:rPr>
          <w:sz w:val="28"/>
          <w:szCs w:val="28"/>
        </w:rPr>
      </w:pPr>
      <w:r>
        <w:rPr>
          <w:sz w:val="28"/>
          <w:szCs w:val="28"/>
        </w:rPr>
        <w:t>T = “Wow that background looks really good.”</w:t>
      </w:r>
    </w:p>
    <w:p w14:paraId="4336CB15" w14:textId="7F025B79" w:rsidR="0003395D" w:rsidRPr="0031482E" w:rsidRDefault="0003395D" w:rsidP="00337278">
      <w:pPr>
        <w:rPr>
          <w:sz w:val="36"/>
          <w:szCs w:val="36"/>
        </w:rPr>
      </w:pPr>
      <w:r w:rsidRPr="0031482E">
        <w:rPr>
          <w:sz w:val="36"/>
          <w:szCs w:val="36"/>
        </w:rPr>
        <w:t>Feedback 6.</w:t>
      </w:r>
      <w:r w:rsidR="0031482E" w:rsidRPr="0031482E">
        <w:rPr>
          <w:sz w:val="36"/>
          <w:szCs w:val="36"/>
        </w:rPr>
        <w:t>2</w:t>
      </w:r>
    </w:p>
    <w:p w14:paraId="35A71D53" w14:textId="4F55848A" w:rsidR="0003395D" w:rsidRDefault="0003395D" w:rsidP="00337278">
      <w:pPr>
        <w:rPr>
          <w:sz w:val="28"/>
          <w:szCs w:val="28"/>
        </w:rPr>
      </w:pPr>
      <w:r>
        <w:rPr>
          <w:sz w:val="28"/>
          <w:szCs w:val="28"/>
        </w:rPr>
        <w:t>T = “What does this button do?”</w:t>
      </w:r>
    </w:p>
    <w:p w14:paraId="1ECA789A" w14:textId="3F3D8C02" w:rsidR="0003395D" w:rsidRDefault="0003395D" w:rsidP="00337278">
      <w:pPr>
        <w:rPr>
          <w:sz w:val="28"/>
          <w:szCs w:val="28"/>
        </w:rPr>
      </w:pPr>
      <w:r>
        <w:rPr>
          <w:sz w:val="28"/>
          <w:szCs w:val="28"/>
        </w:rPr>
        <w:t>D = “Oh that does the same as the one at the bottom, it creates a new plan too.”</w:t>
      </w:r>
    </w:p>
    <w:p w14:paraId="373111C7" w14:textId="5D5BBDB7" w:rsidR="0003395D" w:rsidRDefault="0003395D" w:rsidP="00337278">
      <w:pPr>
        <w:rPr>
          <w:sz w:val="28"/>
          <w:szCs w:val="28"/>
        </w:rPr>
      </w:pPr>
      <w:r>
        <w:rPr>
          <w:sz w:val="28"/>
          <w:szCs w:val="28"/>
        </w:rPr>
        <w:t>T = “Ah you should probably remove one.”</w:t>
      </w:r>
    </w:p>
    <w:p w14:paraId="238A0C33" w14:textId="7B4D79AC" w:rsidR="0003395D" w:rsidRDefault="0003395D" w:rsidP="00337278">
      <w:pPr>
        <w:rPr>
          <w:sz w:val="28"/>
          <w:szCs w:val="28"/>
        </w:rPr>
      </w:pPr>
      <w:r>
        <w:rPr>
          <w:sz w:val="28"/>
          <w:szCs w:val="28"/>
        </w:rPr>
        <w:t>D = “Yeah that’s what another tester said too. Which one do you think I should keep?”</w:t>
      </w:r>
    </w:p>
    <w:p w14:paraId="143A4F48" w14:textId="77777777" w:rsidR="007C45D2" w:rsidRDefault="0003395D" w:rsidP="007C45D2">
      <w:pPr>
        <w:rPr>
          <w:sz w:val="28"/>
          <w:szCs w:val="28"/>
        </w:rPr>
      </w:pPr>
      <w:r>
        <w:rPr>
          <w:sz w:val="28"/>
          <w:szCs w:val="28"/>
        </w:rPr>
        <w:t>T = “The one at the top I think.”</w:t>
      </w:r>
    </w:p>
    <w:p w14:paraId="7DBFB7A3" w14:textId="644AA33C" w:rsidR="0003395D" w:rsidRDefault="007C45D2" w:rsidP="007C45D2">
      <w:pPr>
        <w:rPr>
          <w:sz w:val="28"/>
          <w:szCs w:val="28"/>
        </w:rPr>
      </w:pPr>
      <w:r>
        <w:rPr>
          <w:sz w:val="28"/>
          <w:szCs w:val="28"/>
        </w:rPr>
        <w:t>T 7 = “Yeah.”</w:t>
      </w:r>
    </w:p>
    <w:p w14:paraId="4A277D05" w14:textId="45F6746C" w:rsidR="0031482E" w:rsidRPr="0031482E" w:rsidRDefault="0031482E" w:rsidP="0031482E">
      <w:pPr>
        <w:rPr>
          <w:sz w:val="36"/>
          <w:szCs w:val="36"/>
        </w:rPr>
      </w:pPr>
      <w:r w:rsidRPr="0031482E">
        <w:rPr>
          <w:sz w:val="36"/>
          <w:szCs w:val="36"/>
        </w:rPr>
        <w:t>Feedback 6.3</w:t>
      </w:r>
    </w:p>
    <w:p w14:paraId="67F40101" w14:textId="77777777" w:rsidR="0031482E" w:rsidRDefault="0031482E" w:rsidP="0031482E">
      <w:pPr>
        <w:rPr>
          <w:sz w:val="28"/>
          <w:szCs w:val="28"/>
        </w:rPr>
      </w:pPr>
      <w:r>
        <w:rPr>
          <w:sz w:val="28"/>
          <w:szCs w:val="28"/>
        </w:rPr>
        <w:t>D = “Do you have any stretch goals or anything you feel can be added as extra?”</w:t>
      </w:r>
    </w:p>
    <w:p w14:paraId="3B62F387" w14:textId="004615BD" w:rsidR="0031482E" w:rsidRDefault="0031482E" w:rsidP="00337278">
      <w:pPr>
        <w:rPr>
          <w:sz w:val="28"/>
          <w:szCs w:val="28"/>
        </w:rPr>
      </w:pPr>
      <w:r>
        <w:rPr>
          <w:sz w:val="28"/>
          <w:szCs w:val="28"/>
        </w:rPr>
        <w:t>T = “Well I guess you could have an alarm that rings when we should wake up and let us select different sounds as the ringtone.”</w:t>
      </w:r>
    </w:p>
    <w:p w14:paraId="1BBC9DB3" w14:textId="55526620" w:rsidR="0031482E" w:rsidRPr="00477770" w:rsidRDefault="0031482E" w:rsidP="00337278">
      <w:pPr>
        <w:rPr>
          <w:sz w:val="36"/>
          <w:szCs w:val="36"/>
        </w:rPr>
      </w:pPr>
      <w:r w:rsidRPr="00477770">
        <w:rPr>
          <w:sz w:val="36"/>
          <w:szCs w:val="36"/>
        </w:rPr>
        <w:t>Feedback 6.4</w:t>
      </w:r>
    </w:p>
    <w:p w14:paraId="5524C585" w14:textId="4769E6C1" w:rsidR="0031482E" w:rsidRDefault="0031482E" w:rsidP="00337278">
      <w:pPr>
        <w:rPr>
          <w:sz w:val="28"/>
          <w:szCs w:val="28"/>
        </w:rPr>
      </w:pPr>
      <w:r>
        <w:rPr>
          <w:sz w:val="28"/>
          <w:szCs w:val="28"/>
        </w:rPr>
        <w:t xml:space="preserve">T = </w:t>
      </w:r>
      <w:r>
        <w:rPr>
          <w:sz w:val="28"/>
          <w:szCs w:val="28"/>
        </w:rPr>
        <w:t>“Your app isn’t very big but you basically did everything that you did perfectly</w:t>
      </w:r>
      <w:r>
        <w:rPr>
          <w:sz w:val="28"/>
          <w:szCs w:val="28"/>
        </w:rPr>
        <w:t>.</w:t>
      </w:r>
      <w:r>
        <w:rPr>
          <w:sz w:val="28"/>
          <w:szCs w:val="28"/>
        </w:rPr>
        <w:t>”</w:t>
      </w:r>
    </w:p>
    <w:p w14:paraId="44C64FFB" w14:textId="04C51B76" w:rsidR="0031482E" w:rsidRDefault="0031482E" w:rsidP="00337278">
      <w:pPr>
        <w:rPr>
          <w:sz w:val="28"/>
          <w:szCs w:val="28"/>
        </w:rPr>
      </w:pPr>
      <w:r>
        <w:rPr>
          <w:sz w:val="28"/>
          <w:szCs w:val="28"/>
        </w:rPr>
        <w:t>D = “</w:t>
      </w:r>
      <w:r w:rsidR="00477770">
        <w:rPr>
          <w:sz w:val="28"/>
          <w:szCs w:val="28"/>
        </w:rPr>
        <w:t xml:space="preserve">Yeah </w:t>
      </w:r>
      <w:proofErr w:type="spellStart"/>
      <w:r w:rsidR="00477770">
        <w:rPr>
          <w:sz w:val="28"/>
          <w:szCs w:val="28"/>
        </w:rPr>
        <w:t>its</w:t>
      </w:r>
      <w:proofErr w:type="spellEnd"/>
      <w:r w:rsidR="00477770">
        <w:rPr>
          <w:sz w:val="28"/>
          <w:szCs w:val="28"/>
        </w:rPr>
        <w:t xml:space="preserve"> not a huge app, I just had a specific goal in mind and wanted to </w:t>
      </w:r>
      <w:r w:rsidR="004F332D">
        <w:rPr>
          <w:sz w:val="28"/>
          <w:szCs w:val="28"/>
        </w:rPr>
        <w:t>implement</w:t>
      </w:r>
      <w:r w:rsidR="00477770">
        <w:rPr>
          <w:sz w:val="28"/>
          <w:szCs w:val="28"/>
        </w:rPr>
        <w:t xml:space="preserve"> the </w:t>
      </w:r>
      <w:r w:rsidR="004F332D">
        <w:rPr>
          <w:sz w:val="28"/>
          <w:szCs w:val="28"/>
        </w:rPr>
        <w:t>functionality</w:t>
      </w:r>
      <w:r w:rsidR="00477770">
        <w:rPr>
          <w:sz w:val="28"/>
          <w:szCs w:val="28"/>
        </w:rPr>
        <w:t>.”</w:t>
      </w:r>
    </w:p>
    <w:p w14:paraId="5FBFA1F3" w14:textId="7459577E" w:rsidR="00477770" w:rsidRPr="004F332D" w:rsidRDefault="00477770" w:rsidP="00337278">
      <w:pPr>
        <w:rPr>
          <w:sz w:val="36"/>
          <w:szCs w:val="36"/>
        </w:rPr>
      </w:pPr>
      <w:r w:rsidRPr="004F332D">
        <w:rPr>
          <w:sz w:val="36"/>
          <w:szCs w:val="36"/>
        </w:rPr>
        <w:t>Feedback 7.1</w:t>
      </w:r>
    </w:p>
    <w:p w14:paraId="227E7D6D" w14:textId="0EA3CC65" w:rsidR="004F332D" w:rsidRPr="007E79BA" w:rsidRDefault="004F332D" w:rsidP="00337278">
      <w:pPr>
        <w:rPr>
          <w:sz w:val="28"/>
          <w:szCs w:val="28"/>
        </w:rPr>
      </w:pPr>
      <w:r>
        <w:rPr>
          <w:sz w:val="28"/>
          <w:szCs w:val="28"/>
        </w:rPr>
        <w:t>T = “That dark mode background transition is amazing, I love it.”</w:t>
      </w:r>
    </w:p>
    <w:sectPr w:rsidR="004F332D" w:rsidRPr="007E79BA" w:rsidSect="000A78C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E2709" w14:textId="77777777" w:rsidR="00A935A2" w:rsidRDefault="00A935A2" w:rsidP="005E79E1">
      <w:pPr>
        <w:spacing w:after="0" w:line="240" w:lineRule="auto"/>
      </w:pPr>
      <w:r>
        <w:separator/>
      </w:r>
    </w:p>
  </w:endnote>
  <w:endnote w:type="continuationSeparator" w:id="0">
    <w:p w14:paraId="2FEA6F47" w14:textId="77777777" w:rsidR="00A935A2" w:rsidRDefault="00A935A2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8FD12" w14:textId="77777777" w:rsidR="00087030" w:rsidRDefault="00087030" w:rsidP="00087030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A07A73">
          <w:rPr>
            <w:noProof/>
            <w:lang w:bidi="en-GB"/>
          </w:rPr>
          <w:t>0</w:t>
        </w:r>
        <w:r>
          <w:rPr>
            <w:noProof/>
            <w:lang w:bidi="en-GB"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4A0B2F71" wp14:editId="2A27E8B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7BC65F83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47559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66D96C5" wp14:editId="153DFF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2CFA15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Abu20iIGQAAZ7MAAA4AAAAAAAAAAAAAAAAALgIAAGRycy9lMm9E&#13;&#10;b2MueG1sUEsBAi0AFAAGAAgAAAAhAAx3mt/eAAAACgEAAA8AAAAAAAAAAAAAAAAA4hsAAGRycy9k&#13;&#10;b3ducmV2LnhtbFBLBQYAAAAABAAEAPMAAADtHA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89FA" w14:textId="77777777" w:rsidR="00A935A2" w:rsidRDefault="00A935A2" w:rsidP="005E79E1">
      <w:pPr>
        <w:spacing w:after="0" w:line="240" w:lineRule="auto"/>
      </w:pPr>
      <w:r>
        <w:separator/>
      </w:r>
    </w:p>
  </w:footnote>
  <w:footnote w:type="continuationSeparator" w:id="0">
    <w:p w14:paraId="41BF8D1B" w14:textId="77777777" w:rsidR="00A935A2" w:rsidRDefault="00A935A2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40F3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0B11B71" wp14:editId="257664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DA343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6BF2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818855B" wp14:editId="3FC0E71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73ABCC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+qRWxYAAEK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8C7"/>
    <w:multiLevelType w:val="hybridMultilevel"/>
    <w:tmpl w:val="3E3C1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228A"/>
    <w:multiLevelType w:val="hybridMultilevel"/>
    <w:tmpl w:val="7CC62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7202">
    <w:abstractNumId w:val="0"/>
  </w:num>
  <w:num w:numId="2" w16cid:durableId="193169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18"/>
    <w:rsid w:val="0000460E"/>
    <w:rsid w:val="000122CA"/>
    <w:rsid w:val="0003395D"/>
    <w:rsid w:val="000547F5"/>
    <w:rsid w:val="00065295"/>
    <w:rsid w:val="00087030"/>
    <w:rsid w:val="000A78C5"/>
    <w:rsid w:val="00133A93"/>
    <w:rsid w:val="0014549A"/>
    <w:rsid w:val="00165B48"/>
    <w:rsid w:val="001A183F"/>
    <w:rsid w:val="001A232B"/>
    <w:rsid w:val="001A57EF"/>
    <w:rsid w:val="001C3B4C"/>
    <w:rsid w:val="001E1270"/>
    <w:rsid w:val="001E77DC"/>
    <w:rsid w:val="00203CA9"/>
    <w:rsid w:val="002142D3"/>
    <w:rsid w:val="002163E2"/>
    <w:rsid w:val="00223127"/>
    <w:rsid w:val="00253B9D"/>
    <w:rsid w:val="00293B83"/>
    <w:rsid w:val="002A4640"/>
    <w:rsid w:val="002A79E2"/>
    <w:rsid w:val="002B444C"/>
    <w:rsid w:val="002B48D9"/>
    <w:rsid w:val="002C49C8"/>
    <w:rsid w:val="002F0A5F"/>
    <w:rsid w:val="002F2818"/>
    <w:rsid w:val="00302124"/>
    <w:rsid w:val="0031482E"/>
    <w:rsid w:val="00320043"/>
    <w:rsid w:val="00323172"/>
    <w:rsid w:val="00326BDA"/>
    <w:rsid w:val="00337278"/>
    <w:rsid w:val="003546E4"/>
    <w:rsid w:val="00367DAC"/>
    <w:rsid w:val="00374099"/>
    <w:rsid w:val="00377CBF"/>
    <w:rsid w:val="0038539E"/>
    <w:rsid w:val="00394EB5"/>
    <w:rsid w:val="003A1504"/>
    <w:rsid w:val="003A36E5"/>
    <w:rsid w:val="00410DCC"/>
    <w:rsid w:val="004242EC"/>
    <w:rsid w:val="00434407"/>
    <w:rsid w:val="004416AD"/>
    <w:rsid w:val="00471C89"/>
    <w:rsid w:val="00477770"/>
    <w:rsid w:val="00481C49"/>
    <w:rsid w:val="004A78D8"/>
    <w:rsid w:val="004D07EC"/>
    <w:rsid w:val="004E4B02"/>
    <w:rsid w:val="004F332D"/>
    <w:rsid w:val="004F47C5"/>
    <w:rsid w:val="00513E53"/>
    <w:rsid w:val="005155D6"/>
    <w:rsid w:val="00517E09"/>
    <w:rsid w:val="00525017"/>
    <w:rsid w:val="00532C8D"/>
    <w:rsid w:val="0053515D"/>
    <w:rsid w:val="0058412D"/>
    <w:rsid w:val="005A6EC5"/>
    <w:rsid w:val="005B724F"/>
    <w:rsid w:val="005C1D29"/>
    <w:rsid w:val="005E070F"/>
    <w:rsid w:val="005E1D1B"/>
    <w:rsid w:val="005E79E1"/>
    <w:rsid w:val="00605D15"/>
    <w:rsid w:val="0069342F"/>
    <w:rsid w:val="006A3CE7"/>
    <w:rsid w:val="006C3CB3"/>
    <w:rsid w:val="0070673F"/>
    <w:rsid w:val="007379E1"/>
    <w:rsid w:val="00747B76"/>
    <w:rsid w:val="00773F36"/>
    <w:rsid w:val="00781857"/>
    <w:rsid w:val="007B7CCB"/>
    <w:rsid w:val="007C45D2"/>
    <w:rsid w:val="007E0E93"/>
    <w:rsid w:val="007E65DE"/>
    <w:rsid w:val="007E79BA"/>
    <w:rsid w:val="008031C2"/>
    <w:rsid w:val="008251ED"/>
    <w:rsid w:val="00862503"/>
    <w:rsid w:val="008771F3"/>
    <w:rsid w:val="008A188A"/>
    <w:rsid w:val="008A4C95"/>
    <w:rsid w:val="008F2D44"/>
    <w:rsid w:val="00912E61"/>
    <w:rsid w:val="0093323C"/>
    <w:rsid w:val="00941E23"/>
    <w:rsid w:val="00956AFC"/>
    <w:rsid w:val="009725CA"/>
    <w:rsid w:val="009B3516"/>
    <w:rsid w:val="00A07A73"/>
    <w:rsid w:val="00A328BB"/>
    <w:rsid w:val="00A32E3D"/>
    <w:rsid w:val="00A35355"/>
    <w:rsid w:val="00A4258F"/>
    <w:rsid w:val="00A52B32"/>
    <w:rsid w:val="00A56D1A"/>
    <w:rsid w:val="00A62BE6"/>
    <w:rsid w:val="00A64957"/>
    <w:rsid w:val="00A935A2"/>
    <w:rsid w:val="00AD131D"/>
    <w:rsid w:val="00AE7166"/>
    <w:rsid w:val="00AF7465"/>
    <w:rsid w:val="00B07463"/>
    <w:rsid w:val="00B31435"/>
    <w:rsid w:val="00B361EC"/>
    <w:rsid w:val="00B373A3"/>
    <w:rsid w:val="00B44789"/>
    <w:rsid w:val="00B52318"/>
    <w:rsid w:val="00BB7CA1"/>
    <w:rsid w:val="00BC2A58"/>
    <w:rsid w:val="00C0213B"/>
    <w:rsid w:val="00C02A69"/>
    <w:rsid w:val="00C1775A"/>
    <w:rsid w:val="00C50BDB"/>
    <w:rsid w:val="00CF25B5"/>
    <w:rsid w:val="00CF535D"/>
    <w:rsid w:val="00D17DEB"/>
    <w:rsid w:val="00D20CC7"/>
    <w:rsid w:val="00D22032"/>
    <w:rsid w:val="00D3031C"/>
    <w:rsid w:val="00D37FED"/>
    <w:rsid w:val="00D418DE"/>
    <w:rsid w:val="00D44EA1"/>
    <w:rsid w:val="00DB4B4F"/>
    <w:rsid w:val="00DD30BF"/>
    <w:rsid w:val="00E11833"/>
    <w:rsid w:val="00E20343"/>
    <w:rsid w:val="00E22177"/>
    <w:rsid w:val="00E62D09"/>
    <w:rsid w:val="00EA6069"/>
    <w:rsid w:val="00EC15CF"/>
    <w:rsid w:val="00ED349C"/>
    <w:rsid w:val="00EE50A5"/>
    <w:rsid w:val="00EE5620"/>
    <w:rsid w:val="00EE5EAC"/>
    <w:rsid w:val="00EF3126"/>
    <w:rsid w:val="00F172CA"/>
    <w:rsid w:val="00F22A15"/>
    <w:rsid w:val="00F2556B"/>
    <w:rsid w:val="00F31E8E"/>
    <w:rsid w:val="00F3590F"/>
    <w:rsid w:val="00F50451"/>
    <w:rsid w:val="00F71ACF"/>
    <w:rsid w:val="00FB732A"/>
    <w:rsid w:val="00FD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E9D74"/>
  <w15:docId w15:val="{5EC35056-9FFF-6C42-BCF9-42E74DC3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2D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link w:val="NoSpacingChar"/>
    <w:uiPriority w:val="1"/>
    <w:qFormat/>
    <w:rsid w:val="004E4B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78C5"/>
  </w:style>
  <w:style w:type="paragraph" w:styleId="ListParagraph">
    <w:name w:val="List Paragraph"/>
    <w:basedOn w:val="Normal"/>
    <w:uiPriority w:val="34"/>
    <w:unhideWhenUsed/>
    <w:qFormat/>
    <w:rsid w:val="00E11833"/>
    <w:pPr>
      <w:ind w:left="720"/>
      <w:contextualSpacing/>
    </w:pPr>
  </w:style>
  <w:style w:type="table" w:styleId="TableGrid">
    <w:name w:val="Table Grid"/>
    <w:basedOn w:val="TableNormal"/>
    <w:uiPriority w:val="39"/>
    <w:rsid w:val="0078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2-kiselev/Library/Containers/com.microsoft.Word/Data/Library/Application%20Support/Microsoft/Office/16.0/DTS/en-GB%7b122FC4AA-9F59-6B45-94AF-C59D9464907C%7d/%7bEE738A69-805B-1B44-A943-8D6713520699%7dtf16392739_mac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{EE738A69-805B-1B44-A943-8D6713520699}tf16392739_mac.dotx</Template>
  <TotalTime>82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BLANKET APP DESIGN</vt:lpstr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Testing Evidence</dc:title>
  <dc:subject>STUDENT ID: 19025673
STUDENT NAME: ILYA KISELEVMODULE CODE: UFCF7H-15-3</dc:subject>
  <dc:creator>Microsoft Office User</dc:creator>
  <cp:keywords/>
  <dc:description/>
  <cp:lastModifiedBy>Microsoft Office User</cp:lastModifiedBy>
  <cp:revision>8</cp:revision>
  <dcterms:created xsi:type="dcterms:W3CDTF">2022-05-25T16:33:00Z</dcterms:created>
  <dcterms:modified xsi:type="dcterms:W3CDTF">2022-05-25T22:40:00Z</dcterms:modified>
</cp:coreProperties>
</file>